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2D76" w:rsidRDefault="00752D76" w:rsidP="00752D76">
      <w:pPr>
        <w:ind w:firstLine="883"/>
        <w:jc w:val="center"/>
        <w:rPr>
          <w:rFonts w:ascii="Calibri Light" w:eastAsia="楷体" w:hAnsi="Calibri Light" w:cstheme="majorBidi"/>
          <w:b/>
          <w:color w:val="C00000"/>
          <w:kern w:val="28"/>
          <w:sz w:val="44"/>
          <w:szCs w:val="32"/>
        </w:rPr>
      </w:pPr>
      <w:r w:rsidRPr="00752D76">
        <w:rPr>
          <w:rFonts w:ascii="Calibri Light" w:eastAsia="楷体" w:hAnsi="Calibri Light" w:cstheme="majorBidi" w:hint="eastAsia"/>
          <w:b/>
          <w:color w:val="C00000"/>
          <w:kern w:val="28"/>
          <w:sz w:val="44"/>
          <w:szCs w:val="32"/>
        </w:rPr>
        <w:t>网络通信实验</w:t>
      </w:r>
      <w:r w:rsidR="00A26FEF">
        <w:rPr>
          <w:rFonts w:ascii="Calibri Light" w:eastAsia="楷体" w:hAnsi="Calibri Light" w:cstheme="majorBidi"/>
          <w:b/>
          <w:color w:val="C00000"/>
          <w:kern w:val="28"/>
          <w:sz w:val="44"/>
          <w:szCs w:val="32"/>
        </w:rPr>
        <w:t>5</w:t>
      </w:r>
      <w:r w:rsidR="00A26FEF">
        <w:rPr>
          <w:rFonts w:ascii="Calibri Light" w:eastAsia="楷体" w:hAnsi="Calibri Light" w:cstheme="majorBidi" w:hint="eastAsia"/>
          <w:b/>
          <w:color w:val="C00000"/>
          <w:kern w:val="28"/>
          <w:sz w:val="44"/>
          <w:szCs w:val="32"/>
        </w:rPr>
        <w:t>.UDP</w:t>
      </w:r>
      <w:r w:rsidR="00402EC7">
        <w:rPr>
          <w:rFonts w:ascii="Calibri Light" w:eastAsia="楷体" w:hAnsi="Calibri Light" w:cstheme="majorBidi" w:hint="eastAsia"/>
          <w:b/>
          <w:color w:val="C00000"/>
          <w:kern w:val="28"/>
          <w:sz w:val="44"/>
          <w:szCs w:val="32"/>
        </w:rPr>
        <w:t xml:space="preserve"> Client</w:t>
      </w:r>
    </w:p>
    <w:p w:rsidR="0034029C" w:rsidRDefault="002B7F2A" w:rsidP="00494F7B">
      <w:pPr>
        <w:ind w:firstLine="480"/>
      </w:pPr>
      <w:r>
        <w:rPr>
          <w:rFonts w:hint="eastAsia"/>
        </w:rPr>
        <w:t>以太网（</w:t>
      </w:r>
      <w:r>
        <w:rPr>
          <w:rFonts w:hint="eastAsia"/>
        </w:rPr>
        <w:t>Ethernet</w:t>
      </w:r>
      <w:r>
        <w:rPr>
          <w:rFonts w:hint="eastAsia"/>
        </w:rPr>
        <w:t>）指的是由</w:t>
      </w:r>
      <w:r>
        <w:rPr>
          <w:rFonts w:hint="eastAsia"/>
        </w:rPr>
        <w:t>Xerox</w:t>
      </w:r>
      <w:r>
        <w:rPr>
          <w:rFonts w:hint="eastAsia"/>
        </w:rPr>
        <w:t>公司创建并由</w:t>
      </w:r>
      <w:r>
        <w:rPr>
          <w:rFonts w:hint="eastAsia"/>
        </w:rPr>
        <w:t>Xerox</w:t>
      </w:r>
      <w:r>
        <w:rPr>
          <w:rFonts w:hint="eastAsia"/>
        </w:rPr>
        <w:t>、</w:t>
      </w:r>
      <w:r>
        <w:rPr>
          <w:rFonts w:hint="eastAsia"/>
        </w:rPr>
        <w:t>Intel</w:t>
      </w:r>
      <w:r>
        <w:rPr>
          <w:rFonts w:hint="eastAsia"/>
        </w:rPr>
        <w:t>和</w:t>
      </w:r>
      <w:r>
        <w:rPr>
          <w:rFonts w:hint="eastAsia"/>
        </w:rPr>
        <w:t>DEC</w:t>
      </w:r>
      <w:r>
        <w:rPr>
          <w:rFonts w:hint="eastAsia"/>
        </w:rPr>
        <w:t>公司联合开发板的基带局域网规范，是当今现有局域网采用的最通用的通信协议标准。以太网使用</w:t>
      </w:r>
      <w:r>
        <w:rPr>
          <w:rFonts w:hint="eastAsia"/>
        </w:rPr>
        <w:t>CDMA/CD</w:t>
      </w:r>
      <w:r>
        <w:rPr>
          <w:rFonts w:hint="eastAsia"/>
        </w:rPr>
        <w:t>技术。</w:t>
      </w:r>
    </w:p>
    <w:p w:rsidR="002B7F2A" w:rsidRPr="001A516F" w:rsidRDefault="002B7F2A" w:rsidP="00494F7B">
      <w:pPr>
        <w:ind w:firstLine="480"/>
      </w:pPr>
      <w:r>
        <w:t>以太网可以理解为互联网技术的一种</w:t>
      </w:r>
      <w:r>
        <w:rPr>
          <w:rFonts w:hint="eastAsia"/>
        </w:rPr>
        <w:t>，</w:t>
      </w:r>
      <w:r>
        <w:t>两者并不等价</w:t>
      </w:r>
      <w:r>
        <w:rPr>
          <w:rFonts w:hint="eastAsia"/>
        </w:rPr>
        <w:t>。</w:t>
      </w:r>
      <w:r>
        <w:t>以太网遵循</w:t>
      </w:r>
      <w:r>
        <w:rPr>
          <w:rFonts w:hint="eastAsia"/>
        </w:rPr>
        <w:t>IEEE802.3</w:t>
      </w:r>
      <w:r>
        <w:rPr>
          <w:rFonts w:hint="eastAsia"/>
        </w:rPr>
        <w:t>标准，由</w:t>
      </w:r>
      <w:r>
        <w:rPr>
          <w:rFonts w:hint="eastAsia"/>
        </w:rPr>
        <w:t>IEEE802.3</w:t>
      </w:r>
      <w:r>
        <w:rPr>
          <w:rFonts w:hint="eastAsia"/>
        </w:rPr>
        <w:t>标准规定的主要是位于参考模型的物理层（</w:t>
      </w:r>
      <w:r>
        <w:rPr>
          <w:rFonts w:hint="eastAsia"/>
        </w:rPr>
        <w:t>PHY</w:t>
      </w:r>
      <w:r>
        <w:rPr>
          <w:rFonts w:hint="eastAsia"/>
        </w:rPr>
        <w:t>）和数据链路层中的介质访问控制子层（</w:t>
      </w:r>
      <w:r>
        <w:rPr>
          <w:rFonts w:hint="eastAsia"/>
        </w:rPr>
        <w:t>MAC</w:t>
      </w:r>
      <w:r>
        <w:rPr>
          <w:rFonts w:hint="eastAsia"/>
        </w:rPr>
        <w:t>）。在我们日常生活中，比如学校，家庭所组建的</w:t>
      </w:r>
      <w:r>
        <w:rPr>
          <w:rFonts w:hint="eastAsia"/>
        </w:rPr>
        <w:t>PC</w:t>
      </w:r>
      <w:r>
        <w:rPr>
          <w:rFonts w:hint="eastAsia"/>
        </w:rPr>
        <w:t>局域网一般也是以太网，标志是使用水晶头的网线来连接（当然还有其他的形式）。</w:t>
      </w:r>
      <w:r>
        <w:rPr>
          <w:rFonts w:hint="eastAsia"/>
        </w:rPr>
        <w:t>IEEE</w:t>
      </w:r>
      <w:r>
        <w:rPr>
          <w:rFonts w:hint="eastAsia"/>
        </w:rPr>
        <w:t>还有其他的局域网标准，比如我们常见的</w:t>
      </w:r>
      <w:r>
        <w:rPr>
          <w:rFonts w:hint="eastAsia"/>
        </w:rPr>
        <w:t>IEEE 802.11</w:t>
      </w:r>
      <w:r>
        <w:rPr>
          <w:rFonts w:hint="eastAsia"/>
        </w:rPr>
        <w:t>，称为无线局域网（也就是</w:t>
      </w:r>
      <w:r>
        <w:rPr>
          <w:rFonts w:hint="eastAsia"/>
        </w:rPr>
        <w:t>WIFI</w:t>
      </w:r>
      <w:r>
        <w:rPr>
          <w:rFonts w:hint="eastAsia"/>
        </w:rPr>
        <w:t>）。</w:t>
      </w:r>
    </w:p>
    <w:tbl>
      <w:tblPr>
        <w:tblStyle w:val="4-6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5A1EF2" w:rsidTr="005A1E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5A1EF2" w:rsidRPr="00221068" w:rsidRDefault="005A1EF2" w:rsidP="005A1EF2">
            <w:pPr>
              <w:ind w:firstLine="482"/>
              <w:jc w:val="center"/>
            </w:pPr>
            <w:r>
              <w:rPr>
                <w:rFonts w:hint="eastAsia"/>
              </w:rPr>
              <w:t>软件</w:t>
            </w:r>
          </w:p>
        </w:tc>
        <w:tc>
          <w:tcPr>
            <w:tcW w:w="4148" w:type="dxa"/>
          </w:tcPr>
          <w:p w:rsidR="005A1EF2" w:rsidRPr="00221068" w:rsidRDefault="005A1EF2" w:rsidP="005A1EF2">
            <w:pPr>
              <w:ind w:firstLine="48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版本</w:t>
            </w:r>
          </w:p>
        </w:tc>
      </w:tr>
      <w:tr w:rsidR="005A1EF2" w:rsidTr="005A1E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5A1EF2" w:rsidRPr="00221068" w:rsidRDefault="005A1EF2" w:rsidP="005A1EF2">
            <w:pPr>
              <w:ind w:firstLine="482"/>
              <w:jc w:val="center"/>
            </w:pPr>
            <w:r w:rsidRPr="00221068">
              <w:t>STCubeMX</w:t>
            </w:r>
          </w:p>
        </w:tc>
        <w:tc>
          <w:tcPr>
            <w:tcW w:w="4148" w:type="dxa"/>
          </w:tcPr>
          <w:p w:rsidR="005A1EF2" w:rsidRPr="00221068" w:rsidRDefault="005A1EF2" w:rsidP="005A1EF2">
            <w:pPr>
              <w:ind w:firstLin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21068">
              <w:t>4.21.0</w:t>
            </w:r>
          </w:p>
        </w:tc>
      </w:tr>
      <w:tr w:rsidR="005A1EF2" w:rsidTr="005A1E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5A1EF2" w:rsidRPr="00221068" w:rsidRDefault="005A1EF2" w:rsidP="005A1EF2">
            <w:pPr>
              <w:ind w:firstLine="482"/>
              <w:jc w:val="center"/>
            </w:pPr>
            <w:r w:rsidRPr="00221068">
              <w:t>stm32cubef4</w:t>
            </w:r>
          </w:p>
        </w:tc>
        <w:tc>
          <w:tcPr>
            <w:tcW w:w="4148" w:type="dxa"/>
          </w:tcPr>
          <w:p w:rsidR="005A1EF2" w:rsidRPr="00221068" w:rsidRDefault="005A1EF2" w:rsidP="005A1EF2">
            <w:pPr>
              <w:ind w:firstLin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21068">
              <w:t>1.16.0</w:t>
            </w:r>
          </w:p>
        </w:tc>
      </w:tr>
      <w:tr w:rsidR="005A1EF2" w:rsidTr="005A1E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5A1EF2" w:rsidRPr="00221068" w:rsidRDefault="005A1EF2" w:rsidP="005A1EF2">
            <w:pPr>
              <w:ind w:firstLine="482"/>
              <w:jc w:val="center"/>
            </w:pPr>
            <w:r w:rsidRPr="00221068">
              <w:t>Keil</w:t>
            </w:r>
          </w:p>
        </w:tc>
        <w:tc>
          <w:tcPr>
            <w:tcW w:w="4148" w:type="dxa"/>
          </w:tcPr>
          <w:p w:rsidR="005A1EF2" w:rsidRPr="00221068" w:rsidRDefault="005A1EF2" w:rsidP="005A1EF2">
            <w:pPr>
              <w:ind w:firstLin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21068">
              <w:t>5.17</w:t>
            </w:r>
          </w:p>
        </w:tc>
      </w:tr>
      <w:tr w:rsidR="005A1EF2" w:rsidTr="005A1E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5A1EF2" w:rsidRPr="00221068" w:rsidRDefault="005A1EF2" w:rsidP="005A1EF2">
            <w:pPr>
              <w:ind w:firstLine="482"/>
              <w:jc w:val="center"/>
            </w:pPr>
            <w:r>
              <w:t xml:space="preserve">IAR              </w:t>
            </w:r>
          </w:p>
        </w:tc>
        <w:tc>
          <w:tcPr>
            <w:tcW w:w="4148" w:type="dxa"/>
          </w:tcPr>
          <w:p w:rsidR="005A1EF2" w:rsidRPr="00221068" w:rsidRDefault="005A1EF2" w:rsidP="005A1EF2">
            <w:pPr>
              <w:ind w:firstLin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7.4</w:t>
            </w:r>
          </w:p>
        </w:tc>
      </w:tr>
    </w:tbl>
    <w:p w:rsidR="005A1EF2" w:rsidRDefault="005A1EF2" w:rsidP="005A1EF2">
      <w:pPr>
        <w:pStyle w:val="3"/>
      </w:pPr>
      <w:r>
        <w:rPr>
          <w:rFonts w:hint="eastAsia"/>
        </w:rPr>
        <w:t>跳线帽情况</w:t>
      </w:r>
    </w:p>
    <w:p w:rsidR="005A1EF2" w:rsidRDefault="002556AA" w:rsidP="005A1EF2">
      <w:pPr>
        <w:ind w:firstLine="480"/>
      </w:pPr>
      <w:r>
        <w:t>/</w:t>
      </w:r>
      <w:r w:rsidR="005A1EF2">
        <w:rPr>
          <w:rFonts w:hint="eastAsia"/>
        </w:rPr>
        <w:t xml:space="preserve">******* </w:t>
      </w:r>
      <w:r w:rsidR="005A1EF2">
        <w:rPr>
          <w:rFonts w:hint="eastAsia"/>
        </w:rPr>
        <w:t>为保证例程正常运行，必须插入以下跳线帽</w:t>
      </w:r>
      <w:r w:rsidR="005A1EF2">
        <w:rPr>
          <w:rFonts w:hint="eastAsia"/>
        </w:rPr>
        <w:t xml:space="preserve"> **********</w:t>
      </w:r>
      <w:r>
        <w:t>/</w:t>
      </w:r>
    </w:p>
    <w:tbl>
      <w:tblPr>
        <w:tblStyle w:val="4-1"/>
        <w:tblW w:w="0" w:type="auto"/>
        <w:tblLook w:val="0420" w:firstRow="1" w:lastRow="0" w:firstColumn="0" w:lastColumn="0" w:noHBand="0" w:noVBand="1"/>
      </w:tblPr>
      <w:tblGrid>
        <w:gridCol w:w="2074"/>
        <w:gridCol w:w="2074"/>
        <w:gridCol w:w="2074"/>
        <w:gridCol w:w="2074"/>
      </w:tblGrid>
      <w:tr w:rsidR="005A1EF2" w:rsidTr="009E13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74" w:type="dxa"/>
          </w:tcPr>
          <w:p w:rsidR="005A1EF2" w:rsidRDefault="005A1EF2" w:rsidP="009E133C">
            <w:pPr>
              <w:ind w:firstLineChars="0" w:firstLine="0"/>
              <w:jc w:val="center"/>
            </w:pPr>
            <w:r>
              <w:rPr>
                <w:rFonts w:hint="eastAsia"/>
              </w:rPr>
              <w:t>丝印编号</w:t>
            </w:r>
          </w:p>
        </w:tc>
        <w:tc>
          <w:tcPr>
            <w:tcW w:w="2074" w:type="dxa"/>
          </w:tcPr>
          <w:p w:rsidR="005A1EF2" w:rsidRDefault="005A1EF2" w:rsidP="009E133C">
            <w:pPr>
              <w:ind w:firstLineChars="0" w:firstLine="0"/>
              <w:jc w:val="center"/>
            </w:pPr>
            <w:r>
              <w:rPr>
                <w:rFonts w:hint="eastAsia"/>
              </w:rPr>
              <w:t>IO</w:t>
            </w:r>
            <w:r>
              <w:rPr>
                <w:rFonts w:hint="eastAsia"/>
              </w:rPr>
              <w:t>端口</w:t>
            </w:r>
          </w:p>
        </w:tc>
        <w:tc>
          <w:tcPr>
            <w:tcW w:w="2074" w:type="dxa"/>
          </w:tcPr>
          <w:p w:rsidR="005A1EF2" w:rsidRDefault="005A1EF2" w:rsidP="009E133C">
            <w:pPr>
              <w:ind w:firstLineChars="0" w:firstLine="0"/>
              <w:jc w:val="center"/>
            </w:pPr>
            <w:r>
              <w:rPr>
                <w:rFonts w:hint="eastAsia"/>
              </w:rPr>
              <w:t>目标功能引脚</w:t>
            </w:r>
          </w:p>
        </w:tc>
        <w:tc>
          <w:tcPr>
            <w:tcW w:w="2074" w:type="dxa"/>
          </w:tcPr>
          <w:p w:rsidR="005A1EF2" w:rsidRDefault="005A1EF2" w:rsidP="009E133C">
            <w:pPr>
              <w:ind w:firstLineChars="0" w:firstLine="0"/>
            </w:pPr>
            <w:r>
              <w:rPr>
                <w:rFonts w:hint="eastAsia"/>
              </w:rPr>
              <w:t>出厂默认设置</w:t>
            </w:r>
          </w:p>
        </w:tc>
      </w:tr>
      <w:tr w:rsidR="005A1EF2" w:rsidTr="009E13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74" w:type="dxa"/>
          </w:tcPr>
          <w:p w:rsidR="005A1EF2" w:rsidRDefault="009E133C" w:rsidP="009E133C">
            <w:pPr>
              <w:ind w:firstLineChars="0" w:firstLine="0"/>
              <w:jc w:val="center"/>
            </w:pPr>
            <w:r>
              <w:rPr>
                <w:rFonts w:hint="eastAsia"/>
              </w:rPr>
              <w:t>JP</w:t>
            </w:r>
            <w:r w:rsidR="00D25120">
              <w:t>2</w:t>
            </w:r>
          </w:p>
        </w:tc>
        <w:tc>
          <w:tcPr>
            <w:tcW w:w="2074" w:type="dxa"/>
          </w:tcPr>
          <w:p w:rsidR="005A1EF2" w:rsidRDefault="009E133C" w:rsidP="009E133C">
            <w:pPr>
              <w:ind w:firstLineChars="0" w:firstLine="0"/>
              <w:jc w:val="center"/>
            </w:pPr>
            <w:r>
              <w:rPr>
                <w:rFonts w:hint="eastAsia"/>
              </w:rPr>
              <w:t>P</w:t>
            </w:r>
            <w:r w:rsidR="00D25120">
              <w:rPr>
                <w:rFonts w:hint="eastAsia"/>
              </w:rPr>
              <w:t>B</w:t>
            </w:r>
            <w:r w:rsidR="00D25120">
              <w:t>6,PB7</w:t>
            </w:r>
          </w:p>
        </w:tc>
        <w:tc>
          <w:tcPr>
            <w:tcW w:w="2074" w:type="dxa"/>
          </w:tcPr>
          <w:p w:rsidR="005A1EF2" w:rsidRDefault="00D25120" w:rsidP="009E133C">
            <w:pPr>
              <w:tabs>
                <w:tab w:val="right" w:pos="1858"/>
              </w:tabs>
              <w:ind w:firstLineChars="0" w:firstLine="0"/>
              <w:jc w:val="center"/>
            </w:pPr>
            <w:r>
              <w:t>R</w:t>
            </w:r>
            <w:r w:rsidR="009E133C">
              <w:rPr>
                <w:rFonts w:hint="eastAsia"/>
              </w:rPr>
              <w:t>XD</w:t>
            </w:r>
            <w:r>
              <w:t>,TXD</w:t>
            </w:r>
          </w:p>
        </w:tc>
        <w:tc>
          <w:tcPr>
            <w:tcW w:w="2074" w:type="dxa"/>
          </w:tcPr>
          <w:p w:rsidR="005A1EF2" w:rsidRDefault="009E133C" w:rsidP="009E133C">
            <w:pPr>
              <w:ind w:firstLineChars="0" w:firstLine="0"/>
              <w:jc w:val="center"/>
            </w:pPr>
            <w:r>
              <w:rPr>
                <w:rFonts w:hint="eastAsia"/>
              </w:rPr>
              <w:t>已接</w:t>
            </w:r>
          </w:p>
        </w:tc>
      </w:tr>
      <w:tr w:rsidR="009E133C" w:rsidTr="009E133C">
        <w:tc>
          <w:tcPr>
            <w:tcW w:w="2074" w:type="dxa"/>
          </w:tcPr>
          <w:p w:rsidR="009E133C" w:rsidRDefault="009E133C" w:rsidP="009E133C">
            <w:pPr>
              <w:ind w:firstLineChars="0" w:firstLine="0"/>
              <w:jc w:val="center"/>
            </w:pPr>
          </w:p>
        </w:tc>
        <w:tc>
          <w:tcPr>
            <w:tcW w:w="2074" w:type="dxa"/>
          </w:tcPr>
          <w:p w:rsidR="009E133C" w:rsidRDefault="009E133C" w:rsidP="009E133C">
            <w:pPr>
              <w:ind w:firstLineChars="0" w:firstLine="0"/>
              <w:jc w:val="center"/>
            </w:pPr>
          </w:p>
        </w:tc>
        <w:tc>
          <w:tcPr>
            <w:tcW w:w="2074" w:type="dxa"/>
          </w:tcPr>
          <w:p w:rsidR="009E133C" w:rsidRDefault="009E133C" w:rsidP="009E133C">
            <w:pPr>
              <w:tabs>
                <w:tab w:val="right" w:pos="1858"/>
              </w:tabs>
              <w:ind w:firstLineChars="0" w:firstLine="0"/>
              <w:jc w:val="center"/>
            </w:pPr>
          </w:p>
        </w:tc>
        <w:tc>
          <w:tcPr>
            <w:tcW w:w="2074" w:type="dxa"/>
          </w:tcPr>
          <w:p w:rsidR="009E133C" w:rsidRDefault="009E133C" w:rsidP="009E133C">
            <w:pPr>
              <w:ind w:firstLineChars="0" w:firstLine="0"/>
              <w:jc w:val="center"/>
            </w:pPr>
          </w:p>
        </w:tc>
      </w:tr>
      <w:tr w:rsidR="009E133C" w:rsidTr="009E13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74" w:type="dxa"/>
          </w:tcPr>
          <w:p w:rsidR="005A1EF2" w:rsidRDefault="005A1EF2" w:rsidP="009E133C">
            <w:pPr>
              <w:ind w:firstLineChars="0" w:firstLine="0"/>
              <w:jc w:val="center"/>
            </w:pPr>
          </w:p>
        </w:tc>
        <w:tc>
          <w:tcPr>
            <w:tcW w:w="2074" w:type="dxa"/>
          </w:tcPr>
          <w:p w:rsidR="005A1EF2" w:rsidRDefault="005A1EF2" w:rsidP="009E133C">
            <w:pPr>
              <w:ind w:firstLineChars="0" w:firstLine="0"/>
              <w:jc w:val="center"/>
            </w:pPr>
          </w:p>
        </w:tc>
        <w:tc>
          <w:tcPr>
            <w:tcW w:w="2074" w:type="dxa"/>
          </w:tcPr>
          <w:p w:rsidR="005A1EF2" w:rsidRDefault="005A1EF2" w:rsidP="009E133C">
            <w:pPr>
              <w:ind w:firstLineChars="0" w:firstLine="0"/>
              <w:jc w:val="center"/>
            </w:pPr>
          </w:p>
        </w:tc>
        <w:tc>
          <w:tcPr>
            <w:tcW w:w="2074" w:type="dxa"/>
          </w:tcPr>
          <w:p w:rsidR="005A1EF2" w:rsidRDefault="005A1EF2" w:rsidP="009E133C">
            <w:pPr>
              <w:ind w:firstLineChars="0" w:firstLine="0"/>
              <w:jc w:val="center"/>
            </w:pPr>
          </w:p>
        </w:tc>
      </w:tr>
    </w:tbl>
    <w:p w:rsidR="005A1EF2" w:rsidRDefault="005A1EF2" w:rsidP="005A1EF2">
      <w:pPr>
        <w:pStyle w:val="3"/>
      </w:pPr>
      <w:r>
        <w:t>接线说明</w:t>
      </w:r>
    </w:p>
    <w:p w:rsidR="0061582E" w:rsidRDefault="002367F4" w:rsidP="002556AA">
      <w:pPr>
        <w:ind w:firstLine="480"/>
      </w:pPr>
      <w:r>
        <w:rPr>
          <w:rFonts w:hint="eastAsia"/>
        </w:rPr>
        <w:t>使用</w:t>
      </w:r>
      <w:r>
        <w:rPr>
          <w:rFonts w:hint="eastAsia"/>
        </w:rPr>
        <w:t>USB</w:t>
      </w:r>
      <w:r>
        <w:rPr>
          <w:rFonts w:hint="eastAsia"/>
        </w:rPr>
        <w:t>线连接</w:t>
      </w:r>
      <w:r>
        <w:rPr>
          <w:rFonts w:hint="eastAsia"/>
        </w:rPr>
        <w:t>pc</w:t>
      </w:r>
      <w:r>
        <w:rPr>
          <w:rFonts w:hint="eastAsia"/>
        </w:rPr>
        <w:t>跟</w:t>
      </w:r>
      <w:r>
        <w:rPr>
          <w:rFonts w:hint="eastAsia"/>
        </w:rPr>
        <w:t>YS-F4Pro</w:t>
      </w:r>
      <w:r w:rsidR="00E955C8">
        <w:rPr>
          <w:rFonts w:hint="eastAsia"/>
        </w:rPr>
        <w:t>，路由器中分出一条网线插入开发板。</w:t>
      </w:r>
    </w:p>
    <w:p w:rsidR="00030F3C" w:rsidRDefault="00E955C8" w:rsidP="00030F3C">
      <w:pPr>
        <w:keepNext/>
        <w:ind w:firstLineChars="0" w:firstLine="0"/>
      </w:pPr>
      <w:r>
        <w:rPr>
          <w:noProof/>
        </w:rPr>
        <w:lastRenderedPageBreak/>
        <w:drawing>
          <wp:inline distT="0" distB="0" distL="0" distR="0">
            <wp:extent cx="5210175" cy="3133725"/>
            <wp:effectExtent l="19050" t="19050" r="28575" b="285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018-02-24_15-36-40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3133725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709B0" w:rsidRDefault="00030F3C" w:rsidP="00030F3C">
      <w:pPr>
        <w:pStyle w:val="ac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842733">
        <w:rPr>
          <w:noProof/>
        </w:rPr>
        <w:t>1</w:t>
      </w:r>
      <w:r>
        <w:fldChar w:fldCharType="end"/>
      </w:r>
      <w:r>
        <w:t xml:space="preserve"> </w:t>
      </w:r>
      <w:r>
        <w:t>接线</w:t>
      </w:r>
      <w:r w:rsidRPr="00D5146D">
        <w:rPr>
          <w:rFonts w:hint="eastAsia"/>
        </w:rPr>
        <w:t>实物</w:t>
      </w:r>
    </w:p>
    <w:p w:rsidR="005A1EF2" w:rsidRDefault="005A1EF2" w:rsidP="005A1EF2">
      <w:pPr>
        <w:pStyle w:val="3"/>
      </w:pPr>
      <w:r>
        <w:t>操作与现象</w:t>
      </w:r>
    </w:p>
    <w:p w:rsidR="002367F4" w:rsidRDefault="002367F4" w:rsidP="002367F4">
      <w:pPr>
        <w:ind w:firstLine="480"/>
      </w:pPr>
      <w:r>
        <w:rPr>
          <w:rFonts w:hint="eastAsia"/>
        </w:rPr>
        <w:t>使用开发板配套的</w:t>
      </w:r>
      <w:r>
        <w:rPr>
          <w:rFonts w:hint="eastAsia"/>
        </w:rPr>
        <w:t>MINI USB</w:t>
      </w:r>
      <w:r>
        <w:rPr>
          <w:rFonts w:hint="eastAsia"/>
        </w:rPr>
        <w:t>线连接到开发板标示“调试串口”字样的</w:t>
      </w:r>
      <w:r>
        <w:rPr>
          <w:rFonts w:hint="eastAsia"/>
        </w:rPr>
        <w:t>MIMI USB</w:t>
      </w:r>
      <w:r>
        <w:rPr>
          <w:rFonts w:hint="eastAsia"/>
        </w:rPr>
        <w:t>接口为开发板供电。</w:t>
      </w:r>
    </w:p>
    <w:p w:rsidR="00A8228B" w:rsidRDefault="002367F4" w:rsidP="002742B0">
      <w:pPr>
        <w:ind w:firstLine="480"/>
      </w:pPr>
      <w:r>
        <w:rPr>
          <w:rFonts w:hint="eastAsia"/>
        </w:rPr>
        <w:t>下载完程序之后</w:t>
      </w:r>
      <w:r w:rsidR="002742B0">
        <w:rPr>
          <w:rFonts w:hint="eastAsia"/>
        </w:rPr>
        <w:t>，</w:t>
      </w:r>
      <w:r w:rsidR="0034029C">
        <w:t>在电脑端打开我们硬石的上位机软件</w:t>
      </w:r>
      <w:r w:rsidR="0034029C">
        <w:rPr>
          <w:rFonts w:hint="eastAsia"/>
        </w:rPr>
        <w:t>，选择正确</w:t>
      </w:r>
      <w:r w:rsidR="00A8228B">
        <w:rPr>
          <w:rFonts w:hint="eastAsia"/>
        </w:rPr>
        <w:t>的串口编号，设置好波特率、数据位、校验以及停止位，点击打开串口。</w:t>
      </w:r>
    </w:p>
    <w:p w:rsidR="005A1EF2" w:rsidRPr="00A8228B" w:rsidRDefault="00A8228B" w:rsidP="002742B0">
      <w:pPr>
        <w:ind w:firstLine="480"/>
      </w:pPr>
      <w:r w:rsidRPr="00EA1C44">
        <w:t xml:space="preserve"> </w:t>
      </w:r>
      <w:r>
        <w:t>当显示成功连接网卡后</w:t>
      </w:r>
      <w:r>
        <w:rPr>
          <w:rFonts w:hint="eastAsia"/>
        </w:rPr>
        <w:t>，</w:t>
      </w:r>
      <w:r w:rsidR="00752D76">
        <w:rPr>
          <w:rFonts w:hint="eastAsia"/>
        </w:rPr>
        <w:t>按下</w:t>
      </w:r>
      <w:r w:rsidR="00752D76">
        <w:rPr>
          <w:rFonts w:hint="eastAsia"/>
        </w:rPr>
        <w:t>KEY</w:t>
      </w:r>
      <w:r w:rsidR="008D72B6">
        <w:t>2</w:t>
      </w:r>
      <w:r w:rsidR="00752D76">
        <w:rPr>
          <w:rFonts w:hint="eastAsia"/>
        </w:rPr>
        <w:t>按键，</w:t>
      </w:r>
      <w:r w:rsidR="00C241FE">
        <w:rPr>
          <w:rFonts w:hint="eastAsia"/>
        </w:rPr>
        <w:t>连接至电脑端创建的</w:t>
      </w:r>
      <w:r w:rsidR="008D72B6">
        <w:t>UDP</w:t>
      </w:r>
      <w:bookmarkStart w:id="0" w:name="_GoBack"/>
      <w:bookmarkEnd w:id="0"/>
      <w:r w:rsidR="00C241FE">
        <w:rPr>
          <w:rFonts w:hint="eastAsia"/>
        </w:rPr>
        <w:t>服务器。</w:t>
      </w:r>
    </w:p>
    <w:p w:rsidR="00842733" w:rsidRDefault="008D72B6" w:rsidP="0034029C">
      <w:pPr>
        <w:keepNext/>
        <w:ind w:firstLineChars="0" w:firstLine="0"/>
      </w:pPr>
      <w:r>
        <w:rPr>
          <w:noProof/>
        </w:rPr>
        <w:lastRenderedPageBreak/>
        <w:drawing>
          <wp:inline distT="0" distB="0" distL="0" distR="0">
            <wp:extent cx="5274310" cy="3629025"/>
            <wp:effectExtent l="19050" t="19050" r="21590" b="285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串口助手截图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29025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30F3C" w:rsidRPr="009E226D" w:rsidRDefault="00842733" w:rsidP="00842733">
      <w:pPr>
        <w:pStyle w:val="ac"/>
        <w:jc w:val="center"/>
      </w:pPr>
      <w:bookmarkStart w:id="1" w:name="_Ref507249758"/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2</w:t>
      </w:r>
      <w:r>
        <w:fldChar w:fldCharType="end"/>
      </w:r>
      <w:bookmarkEnd w:id="1"/>
      <w:r>
        <w:t>实验现象</w:t>
      </w:r>
    </w:p>
    <w:sectPr w:rsidR="00030F3C" w:rsidRPr="009E226D" w:rsidSect="001F07A1">
      <w:pgSz w:w="11906" w:h="16838"/>
      <w:pgMar w:top="1440" w:right="1800" w:bottom="1440" w:left="1800" w:header="680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E6CD6" w:rsidRDefault="003E6CD6" w:rsidP="00931A6F">
      <w:pPr>
        <w:ind w:firstLine="480"/>
      </w:pPr>
      <w:r>
        <w:separator/>
      </w:r>
    </w:p>
  </w:endnote>
  <w:endnote w:type="continuationSeparator" w:id="0">
    <w:p w:rsidR="003E6CD6" w:rsidRDefault="003E6CD6" w:rsidP="00931A6F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E6CD6" w:rsidRDefault="003E6CD6" w:rsidP="00931A6F">
      <w:pPr>
        <w:ind w:firstLine="480"/>
      </w:pPr>
      <w:r>
        <w:separator/>
      </w:r>
    </w:p>
  </w:footnote>
  <w:footnote w:type="continuationSeparator" w:id="0">
    <w:p w:rsidR="003E6CD6" w:rsidRDefault="003E6CD6" w:rsidP="00931A6F">
      <w:pPr>
        <w:ind w:firstLine="48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87F191C"/>
    <w:multiLevelType w:val="hybridMultilevel"/>
    <w:tmpl w:val="4CACE27C"/>
    <w:lvl w:ilvl="0" w:tplc="6DF6CD8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B4A49FC"/>
    <w:multiLevelType w:val="hybridMultilevel"/>
    <w:tmpl w:val="4CACE27C"/>
    <w:lvl w:ilvl="0" w:tplc="6DF6CD8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79C68B1"/>
    <w:multiLevelType w:val="hybridMultilevel"/>
    <w:tmpl w:val="69624608"/>
    <w:lvl w:ilvl="0" w:tplc="1D103E1C">
      <w:start w:val="1"/>
      <w:numFmt w:val="decimal"/>
      <w:pStyle w:val="a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55AE3CE9"/>
    <w:multiLevelType w:val="hybridMultilevel"/>
    <w:tmpl w:val="5B240558"/>
    <w:lvl w:ilvl="0" w:tplc="F892B5A8">
      <w:start w:val="1"/>
      <w:numFmt w:val="chineseCountingThousand"/>
      <w:pStyle w:val="1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EE66969"/>
    <w:multiLevelType w:val="multilevel"/>
    <w:tmpl w:val="EB38477E"/>
    <w:lvl w:ilvl="0">
      <w:start w:val="1"/>
      <w:numFmt w:val="decimal"/>
      <w:pStyle w:val="2"/>
      <w:lvlText w:val="第%1章 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1">
      <w:start w:val="1"/>
      <w:numFmt w:val="decimal"/>
      <w:pStyle w:val="3"/>
      <w:lvlText w:val="%1.%2 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2">
      <w:start w:val="1"/>
      <w:numFmt w:val="decimal"/>
      <w:pStyle w:val="4"/>
      <w:lvlText w:val="%1.%2.%3 "/>
      <w:lvlJc w:val="left"/>
      <w:pPr>
        <w:tabs>
          <w:tab w:val="num" w:pos="0"/>
        </w:tabs>
        <w:ind w:left="0" w:firstLine="0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color w:val="auto"/>
        <w:spacing w:val="0"/>
        <w:kern w:val="0"/>
        <w:position w:val="0"/>
        <w:u w:val="none"/>
      </w:rPr>
    </w:lvl>
    <w:lvl w:ilvl="3">
      <w:start w:val="1"/>
      <w:numFmt w:val="decimal"/>
      <w:pStyle w:val="5"/>
      <w:lvlText w:val="%4.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4">
      <w:start w:val="1"/>
      <w:numFmt w:val="none"/>
      <w:pStyle w:val="6"/>
      <w:lvlText w:val="%5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start w:val="1"/>
      <w:numFmt w:val="upperLetter"/>
      <w:lvlText w:val="%6.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start w:val="1"/>
      <w:numFmt w:val="upperRoman"/>
      <w:lvlText w:val="%7.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5" w15:restartNumberingAfterBreak="0">
    <w:nsid w:val="603930D8"/>
    <w:multiLevelType w:val="hybridMultilevel"/>
    <w:tmpl w:val="119E4840"/>
    <w:lvl w:ilvl="0" w:tplc="962C88E8">
      <w:start w:val="1"/>
      <w:numFmt w:val="bullet"/>
      <w:pStyle w:val="a0"/>
      <w:lvlText w:val="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5"/>
  </w:num>
  <w:num w:numId="5">
    <w:abstractNumId w:val="2"/>
    <w:lvlOverride w:ilvl="0">
      <w:startOverride w:val="1"/>
    </w:lvlOverride>
  </w:num>
  <w:num w:numId="6">
    <w:abstractNumId w:val="2"/>
    <w:lvlOverride w:ilvl="0">
      <w:startOverride w:val="1"/>
    </w:lvlOverride>
  </w:num>
  <w:num w:numId="7">
    <w:abstractNumId w:val="2"/>
    <w:lvlOverride w:ilvl="0">
      <w:startOverride w:val="1"/>
    </w:lvlOverride>
  </w:num>
  <w:num w:numId="8">
    <w:abstractNumId w:val="1"/>
  </w:num>
  <w:num w:numId="9">
    <w:abstractNumId w:val="0"/>
  </w:num>
  <w:num w:numId="10">
    <w:abstractNumId w:val="2"/>
    <w:lvlOverride w:ilvl="0">
      <w:startOverride w:val="1"/>
    </w:lvlOverride>
  </w:num>
  <w:num w:numId="11">
    <w:abstractNumId w:val="2"/>
    <w:lvlOverride w:ilvl="0">
      <w:startOverride w:val="1"/>
    </w:lvlOverride>
  </w:num>
  <w:num w:numId="12">
    <w:abstractNumId w:val="2"/>
    <w:lvlOverride w:ilvl="0">
      <w:startOverride w:val="1"/>
    </w:lvlOverride>
  </w:num>
  <w:num w:numId="13">
    <w:abstractNumId w:val="2"/>
    <w:lvlOverride w:ilvl="0">
      <w:startOverride w:val="1"/>
    </w:lvlOverride>
  </w:num>
  <w:num w:numId="14">
    <w:abstractNumId w:val="2"/>
    <w:lvlOverride w:ilvl="0">
      <w:startOverride w:val="1"/>
    </w:lvlOverride>
  </w:num>
  <w:num w:numId="15">
    <w:abstractNumId w:val="2"/>
    <w:lvlOverride w:ilvl="0">
      <w:startOverride w:val="1"/>
    </w:lvlOverride>
  </w:num>
  <w:num w:numId="16">
    <w:abstractNumId w:val="2"/>
    <w:lvlOverride w:ilvl="0">
      <w:startOverride w:val="1"/>
    </w:lvlOverride>
  </w:num>
  <w:num w:numId="17">
    <w:abstractNumId w:val="2"/>
    <w:lvlOverride w:ilvl="0">
      <w:startOverride w:val="1"/>
    </w:lvlOverride>
  </w:num>
  <w:num w:numId="18">
    <w:abstractNumId w:val="2"/>
    <w:lvlOverride w:ilvl="0">
      <w:startOverride w:val="1"/>
    </w:lvlOverride>
  </w:num>
  <w:num w:numId="19">
    <w:abstractNumId w:val="2"/>
    <w:lvlOverride w:ilvl="0">
      <w:startOverride w:val="1"/>
    </w:lvlOverride>
  </w:num>
  <w:num w:numId="20">
    <w:abstractNumId w:val="2"/>
    <w:lvlOverride w:ilvl="0">
      <w:startOverride w:val="1"/>
    </w:lvlOverride>
  </w:num>
  <w:num w:numId="21">
    <w:abstractNumId w:val="2"/>
    <w:lvlOverride w:ilvl="0">
      <w:startOverride w:val="1"/>
    </w:lvlOverride>
  </w:num>
  <w:num w:numId="22">
    <w:abstractNumId w:val="2"/>
    <w:lvlOverride w:ilvl="0">
      <w:startOverride w:val="1"/>
    </w:lvlOverride>
  </w:num>
  <w:num w:numId="23">
    <w:abstractNumId w:val="2"/>
    <w:lvlOverride w:ilvl="0">
      <w:startOverride w:val="1"/>
    </w:lvlOverride>
  </w:num>
  <w:num w:numId="24">
    <w:abstractNumId w:val="2"/>
    <w:lvlOverride w:ilvl="0">
      <w:startOverride w:val="1"/>
    </w:lvlOverride>
  </w:num>
  <w:num w:numId="25">
    <w:abstractNumId w:val="2"/>
    <w:lvlOverride w:ilvl="0">
      <w:startOverride w:val="1"/>
    </w:lvlOverride>
  </w:num>
  <w:num w:numId="26">
    <w:abstractNumId w:val="2"/>
    <w:lvlOverride w:ilvl="0">
      <w:startOverride w:val="1"/>
    </w:lvlOverride>
  </w:num>
  <w:num w:numId="27">
    <w:abstractNumId w:val="2"/>
    <w:lvlOverride w:ilvl="0">
      <w:startOverride w:val="1"/>
    </w:lvlOverride>
  </w:num>
  <w:num w:numId="28">
    <w:abstractNumId w:val="2"/>
    <w:lvlOverride w:ilvl="0">
      <w:startOverride w:val="1"/>
    </w:lvlOverride>
  </w:num>
  <w:num w:numId="29">
    <w:abstractNumId w:val="2"/>
    <w:lvlOverride w:ilvl="0">
      <w:startOverride w:val="1"/>
    </w:lvlOverride>
  </w:num>
  <w:num w:numId="30">
    <w:abstractNumId w:val="2"/>
    <w:lvlOverride w:ilvl="0">
      <w:startOverride w:val="1"/>
    </w:lvlOverride>
  </w:num>
  <w:num w:numId="31">
    <w:abstractNumId w:val="2"/>
    <w:lvlOverride w:ilvl="0">
      <w:startOverride w:val="1"/>
    </w:lvlOverride>
  </w:num>
  <w:num w:numId="32">
    <w:abstractNumId w:val="2"/>
    <w:lvlOverride w:ilvl="0">
      <w:startOverride w:val="1"/>
    </w:lvlOverride>
  </w:num>
  <w:num w:numId="33">
    <w:abstractNumId w:val="2"/>
    <w:lvlOverride w:ilvl="0">
      <w:startOverride w:val="1"/>
    </w:lvlOverride>
  </w:num>
  <w:num w:numId="34">
    <w:abstractNumId w:val="2"/>
    <w:lvlOverride w:ilvl="0">
      <w:startOverride w:val="1"/>
    </w:lvlOverride>
  </w:num>
  <w:num w:numId="35">
    <w:abstractNumId w:val="2"/>
    <w:lvlOverride w:ilvl="0">
      <w:startOverride w:val="1"/>
    </w:lvlOverride>
  </w:num>
  <w:num w:numId="36">
    <w:abstractNumId w:val="2"/>
    <w:lvlOverride w:ilvl="0">
      <w:startOverride w:val="1"/>
    </w:lvlOverride>
  </w:num>
  <w:num w:numId="37">
    <w:abstractNumId w:val="2"/>
  </w:num>
  <w:num w:numId="38">
    <w:abstractNumId w:val="4"/>
  </w:num>
  <w:num w:numId="39">
    <w:abstractNumId w:val="4"/>
  </w:num>
  <w:num w:numId="40">
    <w:abstractNumId w:val="4"/>
  </w:num>
  <w:num w:numId="41">
    <w:abstractNumId w:val="4"/>
  </w:num>
  <w:num w:numId="42">
    <w:abstractNumId w:val="2"/>
    <w:lvlOverride w:ilvl="0">
      <w:startOverride w:val="1"/>
    </w:lvlOverride>
  </w:num>
  <w:num w:numId="43">
    <w:abstractNumId w:val="2"/>
  </w:num>
  <w:num w:numId="44">
    <w:abstractNumId w:val="4"/>
  </w:num>
  <w:num w:numId="45">
    <w:abstractNumId w:val="4"/>
  </w:num>
  <w:num w:numId="46">
    <w:abstractNumId w:val="4"/>
  </w:num>
  <w:numIdMacAtCleanup w:val="3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hideSpellingErrors/>
  <w:hideGrammaticalErrors/>
  <w:attachedTemplate r:id="rId1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33B3"/>
    <w:rsid w:val="00000ABC"/>
    <w:rsid w:val="000076B5"/>
    <w:rsid w:val="00007FF3"/>
    <w:rsid w:val="000100F2"/>
    <w:rsid w:val="00016706"/>
    <w:rsid w:val="00016C40"/>
    <w:rsid w:val="00017F0B"/>
    <w:rsid w:val="00021273"/>
    <w:rsid w:val="00021548"/>
    <w:rsid w:val="00021D73"/>
    <w:rsid w:val="00025173"/>
    <w:rsid w:val="0002551B"/>
    <w:rsid w:val="0002557B"/>
    <w:rsid w:val="00025ABC"/>
    <w:rsid w:val="00025BE4"/>
    <w:rsid w:val="00027C4E"/>
    <w:rsid w:val="00030F3C"/>
    <w:rsid w:val="000324BD"/>
    <w:rsid w:val="00032D15"/>
    <w:rsid w:val="000335ED"/>
    <w:rsid w:val="000338B6"/>
    <w:rsid w:val="00033DBB"/>
    <w:rsid w:val="00033FA7"/>
    <w:rsid w:val="00033FDE"/>
    <w:rsid w:val="00036742"/>
    <w:rsid w:val="00036D8E"/>
    <w:rsid w:val="0004102C"/>
    <w:rsid w:val="00044C80"/>
    <w:rsid w:val="000465A8"/>
    <w:rsid w:val="0005198B"/>
    <w:rsid w:val="00052AEB"/>
    <w:rsid w:val="000532C8"/>
    <w:rsid w:val="00053337"/>
    <w:rsid w:val="00053485"/>
    <w:rsid w:val="000536CD"/>
    <w:rsid w:val="00056901"/>
    <w:rsid w:val="000602A5"/>
    <w:rsid w:val="000606B1"/>
    <w:rsid w:val="00061494"/>
    <w:rsid w:val="000629F8"/>
    <w:rsid w:val="0006304D"/>
    <w:rsid w:val="000651B0"/>
    <w:rsid w:val="00071FA8"/>
    <w:rsid w:val="00075088"/>
    <w:rsid w:val="00077A2E"/>
    <w:rsid w:val="00080A33"/>
    <w:rsid w:val="000839A7"/>
    <w:rsid w:val="00085CFD"/>
    <w:rsid w:val="00086EBA"/>
    <w:rsid w:val="00090ECE"/>
    <w:rsid w:val="000A2C57"/>
    <w:rsid w:val="000A2C89"/>
    <w:rsid w:val="000A2E78"/>
    <w:rsid w:val="000A40DC"/>
    <w:rsid w:val="000A717B"/>
    <w:rsid w:val="000A7DE4"/>
    <w:rsid w:val="000B1EAD"/>
    <w:rsid w:val="000B4ECF"/>
    <w:rsid w:val="000B52EA"/>
    <w:rsid w:val="000B5395"/>
    <w:rsid w:val="000B717E"/>
    <w:rsid w:val="000C0F19"/>
    <w:rsid w:val="000C74A1"/>
    <w:rsid w:val="000D1137"/>
    <w:rsid w:val="000D48BB"/>
    <w:rsid w:val="000D71A5"/>
    <w:rsid w:val="000D776E"/>
    <w:rsid w:val="000E063C"/>
    <w:rsid w:val="000E1ECB"/>
    <w:rsid w:val="000E2E38"/>
    <w:rsid w:val="000E4EF1"/>
    <w:rsid w:val="000E64B2"/>
    <w:rsid w:val="000F2ED3"/>
    <w:rsid w:val="000F3E55"/>
    <w:rsid w:val="000F3E8F"/>
    <w:rsid w:val="000F3ED1"/>
    <w:rsid w:val="000F5673"/>
    <w:rsid w:val="00102F54"/>
    <w:rsid w:val="00103716"/>
    <w:rsid w:val="001046FF"/>
    <w:rsid w:val="00104944"/>
    <w:rsid w:val="001049B7"/>
    <w:rsid w:val="001078A7"/>
    <w:rsid w:val="001078D2"/>
    <w:rsid w:val="00110343"/>
    <w:rsid w:val="00111BF5"/>
    <w:rsid w:val="00117602"/>
    <w:rsid w:val="00117CFB"/>
    <w:rsid w:val="001216E7"/>
    <w:rsid w:val="0012304D"/>
    <w:rsid w:val="0012364D"/>
    <w:rsid w:val="0012435E"/>
    <w:rsid w:val="00127A82"/>
    <w:rsid w:val="0013269F"/>
    <w:rsid w:val="00132C9F"/>
    <w:rsid w:val="00134C52"/>
    <w:rsid w:val="00137709"/>
    <w:rsid w:val="001407DE"/>
    <w:rsid w:val="00141F1B"/>
    <w:rsid w:val="00142771"/>
    <w:rsid w:val="00146669"/>
    <w:rsid w:val="00147F91"/>
    <w:rsid w:val="001525BB"/>
    <w:rsid w:val="00154292"/>
    <w:rsid w:val="001553B5"/>
    <w:rsid w:val="0015573E"/>
    <w:rsid w:val="00156508"/>
    <w:rsid w:val="00160200"/>
    <w:rsid w:val="00160AF9"/>
    <w:rsid w:val="00161A3B"/>
    <w:rsid w:val="00162FB4"/>
    <w:rsid w:val="00163EC0"/>
    <w:rsid w:val="00164386"/>
    <w:rsid w:val="00164D75"/>
    <w:rsid w:val="00164DDB"/>
    <w:rsid w:val="00170442"/>
    <w:rsid w:val="0017061C"/>
    <w:rsid w:val="00171069"/>
    <w:rsid w:val="00171B42"/>
    <w:rsid w:val="00172A75"/>
    <w:rsid w:val="00173905"/>
    <w:rsid w:val="001745F9"/>
    <w:rsid w:val="0017464B"/>
    <w:rsid w:val="00175332"/>
    <w:rsid w:val="00180C50"/>
    <w:rsid w:val="00184A4C"/>
    <w:rsid w:val="00187DE8"/>
    <w:rsid w:val="00190064"/>
    <w:rsid w:val="00190D9C"/>
    <w:rsid w:val="00192C54"/>
    <w:rsid w:val="00192FA3"/>
    <w:rsid w:val="00193E11"/>
    <w:rsid w:val="00193FA2"/>
    <w:rsid w:val="0019444A"/>
    <w:rsid w:val="001947CD"/>
    <w:rsid w:val="00195278"/>
    <w:rsid w:val="00196A1C"/>
    <w:rsid w:val="001A01FD"/>
    <w:rsid w:val="001A073E"/>
    <w:rsid w:val="001A07D2"/>
    <w:rsid w:val="001A09A0"/>
    <w:rsid w:val="001A516F"/>
    <w:rsid w:val="001A5C4C"/>
    <w:rsid w:val="001A6108"/>
    <w:rsid w:val="001A6FCE"/>
    <w:rsid w:val="001A73A9"/>
    <w:rsid w:val="001B0147"/>
    <w:rsid w:val="001B254A"/>
    <w:rsid w:val="001B3FA7"/>
    <w:rsid w:val="001B5724"/>
    <w:rsid w:val="001B5D8C"/>
    <w:rsid w:val="001C005A"/>
    <w:rsid w:val="001C3A27"/>
    <w:rsid w:val="001C4C90"/>
    <w:rsid w:val="001C545F"/>
    <w:rsid w:val="001C63FA"/>
    <w:rsid w:val="001C6823"/>
    <w:rsid w:val="001C6DDD"/>
    <w:rsid w:val="001C75C3"/>
    <w:rsid w:val="001C77CD"/>
    <w:rsid w:val="001D0C55"/>
    <w:rsid w:val="001D19C1"/>
    <w:rsid w:val="001D4203"/>
    <w:rsid w:val="001D5AE2"/>
    <w:rsid w:val="001D7540"/>
    <w:rsid w:val="001D76A4"/>
    <w:rsid w:val="001E0C33"/>
    <w:rsid w:val="001E176A"/>
    <w:rsid w:val="001E5C02"/>
    <w:rsid w:val="001E6F9C"/>
    <w:rsid w:val="001E7D10"/>
    <w:rsid w:val="001F0405"/>
    <w:rsid w:val="001F07A1"/>
    <w:rsid w:val="001F16CF"/>
    <w:rsid w:val="001F26F0"/>
    <w:rsid w:val="001F5682"/>
    <w:rsid w:val="001F6BB3"/>
    <w:rsid w:val="002002FF"/>
    <w:rsid w:val="0020074C"/>
    <w:rsid w:val="00204314"/>
    <w:rsid w:val="00204E6E"/>
    <w:rsid w:val="00205C97"/>
    <w:rsid w:val="00207136"/>
    <w:rsid w:val="002071B7"/>
    <w:rsid w:val="00215F1F"/>
    <w:rsid w:val="00217DD9"/>
    <w:rsid w:val="00220161"/>
    <w:rsid w:val="002221D9"/>
    <w:rsid w:val="0022284A"/>
    <w:rsid w:val="002252C8"/>
    <w:rsid w:val="0022594E"/>
    <w:rsid w:val="00225A27"/>
    <w:rsid w:val="00225DF2"/>
    <w:rsid w:val="002264A0"/>
    <w:rsid w:val="00226991"/>
    <w:rsid w:val="002276F6"/>
    <w:rsid w:val="00233475"/>
    <w:rsid w:val="002339F7"/>
    <w:rsid w:val="002362C2"/>
    <w:rsid w:val="00236710"/>
    <w:rsid w:val="002367F4"/>
    <w:rsid w:val="002428F6"/>
    <w:rsid w:val="0024298F"/>
    <w:rsid w:val="002431F8"/>
    <w:rsid w:val="002431FC"/>
    <w:rsid w:val="00246886"/>
    <w:rsid w:val="00250BC6"/>
    <w:rsid w:val="00252565"/>
    <w:rsid w:val="00253734"/>
    <w:rsid w:val="002550D2"/>
    <w:rsid w:val="002550E0"/>
    <w:rsid w:val="002556AA"/>
    <w:rsid w:val="00256B31"/>
    <w:rsid w:val="00260BD1"/>
    <w:rsid w:val="00262A89"/>
    <w:rsid w:val="002634F4"/>
    <w:rsid w:val="002644BD"/>
    <w:rsid w:val="0026511F"/>
    <w:rsid w:val="0026600F"/>
    <w:rsid w:val="0026643F"/>
    <w:rsid w:val="00266809"/>
    <w:rsid w:val="00270245"/>
    <w:rsid w:val="002706E8"/>
    <w:rsid w:val="002709B0"/>
    <w:rsid w:val="00271A72"/>
    <w:rsid w:val="002725D9"/>
    <w:rsid w:val="00273E0E"/>
    <w:rsid w:val="002742B0"/>
    <w:rsid w:val="00281B4B"/>
    <w:rsid w:val="00283225"/>
    <w:rsid w:val="00283890"/>
    <w:rsid w:val="00286F3D"/>
    <w:rsid w:val="002949D5"/>
    <w:rsid w:val="00295CA9"/>
    <w:rsid w:val="0029600F"/>
    <w:rsid w:val="00296352"/>
    <w:rsid w:val="00296CFA"/>
    <w:rsid w:val="002978F0"/>
    <w:rsid w:val="002A27DA"/>
    <w:rsid w:val="002A308E"/>
    <w:rsid w:val="002A363D"/>
    <w:rsid w:val="002A7B3E"/>
    <w:rsid w:val="002B05C1"/>
    <w:rsid w:val="002B7728"/>
    <w:rsid w:val="002B7F2A"/>
    <w:rsid w:val="002C2317"/>
    <w:rsid w:val="002C52BD"/>
    <w:rsid w:val="002C5C19"/>
    <w:rsid w:val="002C6ED0"/>
    <w:rsid w:val="002D019E"/>
    <w:rsid w:val="002D2FC0"/>
    <w:rsid w:val="002D4A1E"/>
    <w:rsid w:val="002D4A32"/>
    <w:rsid w:val="002E0C9B"/>
    <w:rsid w:val="002E1D32"/>
    <w:rsid w:val="002E5494"/>
    <w:rsid w:val="002E54FB"/>
    <w:rsid w:val="002E5C5E"/>
    <w:rsid w:val="002E65E4"/>
    <w:rsid w:val="002F1711"/>
    <w:rsid w:val="002F3CF9"/>
    <w:rsid w:val="002F4979"/>
    <w:rsid w:val="002F745B"/>
    <w:rsid w:val="002F7F38"/>
    <w:rsid w:val="00300CAB"/>
    <w:rsid w:val="0030139E"/>
    <w:rsid w:val="0030334A"/>
    <w:rsid w:val="00306FE1"/>
    <w:rsid w:val="0030773D"/>
    <w:rsid w:val="00307E1C"/>
    <w:rsid w:val="00310ED2"/>
    <w:rsid w:val="003111A0"/>
    <w:rsid w:val="00313CD3"/>
    <w:rsid w:val="0031567F"/>
    <w:rsid w:val="00316F96"/>
    <w:rsid w:val="00324561"/>
    <w:rsid w:val="00324796"/>
    <w:rsid w:val="00325769"/>
    <w:rsid w:val="00330184"/>
    <w:rsid w:val="0034029C"/>
    <w:rsid w:val="00342B20"/>
    <w:rsid w:val="00346889"/>
    <w:rsid w:val="0034737E"/>
    <w:rsid w:val="00351445"/>
    <w:rsid w:val="003523C0"/>
    <w:rsid w:val="003529BA"/>
    <w:rsid w:val="003539BF"/>
    <w:rsid w:val="00354416"/>
    <w:rsid w:val="00356AFB"/>
    <w:rsid w:val="00356F02"/>
    <w:rsid w:val="00357631"/>
    <w:rsid w:val="003641D4"/>
    <w:rsid w:val="00365427"/>
    <w:rsid w:val="00367146"/>
    <w:rsid w:val="003719C8"/>
    <w:rsid w:val="00372CCD"/>
    <w:rsid w:val="00376BCC"/>
    <w:rsid w:val="00380AF0"/>
    <w:rsid w:val="00381490"/>
    <w:rsid w:val="00384EBD"/>
    <w:rsid w:val="00386FB0"/>
    <w:rsid w:val="003874BB"/>
    <w:rsid w:val="003907B5"/>
    <w:rsid w:val="003937E8"/>
    <w:rsid w:val="00394A4F"/>
    <w:rsid w:val="003960F8"/>
    <w:rsid w:val="003979E8"/>
    <w:rsid w:val="003A213A"/>
    <w:rsid w:val="003A3F9C"/>
    <w:rsid w:val="003A522F"/>
    <w:rsid w:val="003A5D4E"/>
    <w:rsid w:val="003A6FD2"/>
    <w:rsid w:val="003B016A"/>
    <w:rsid w:val="003B262A"/>
    <w:rsid w:val="003B3F67"/>
    <w:rsid w:val="003B68A5"/>
    <w:rsid w:val="003C0377"/>
    <w:rsid w:val="003C2706"/>
    <w:rsid w:val="003C34D7"/>
    <w:rsid w:val="003C3E09"/>
    <w:rsid w:val="003C4E09"/>
    <w:rsid w:val="003C53ED"/>
    <w:rsid w:val="003C62F6"/>
    <w:rsid w:val="003D0AAA"/>
    <w:rsid w:val="003D2371"/>
    <w:rsid w:val="003D4E5B"/>
    <w:rsid w:val="003D5620"/>
    <w:rsid w:val="003D6A5F"/>
    <w:rsid w:val="003D6DD4"/>
    <w:rsid w:val="003D7D9D"/>
    <w:rsid w:val="003E0C11"/>
    <w:rsid w:val="003E18BC"/>
    <w:rsid w:val="003E2100"/>
    <w:rsid w:val="003E28FF"/>
    <w:rsid w:val="003E5DF7"/>
    <w:rsid w:val="003E68A6"/>
    <w:rsid w:val="003E6CD6"/>
    <w:rsid w:val="003E7ACF"/>
    <w:rsid w:val="003F0A88"/>
    <w:rsid w:val="003F2264"/>
    <w:rsid w:val="003F31A4"/>
    <w:rsid w:val="003F61F1"/>
    <w:rsid w:val="00402D36"/>
    <w:rsid w:val="00402EC7"/>
    <w:rsid w:val="00402F3F"/>
    <w:rsid w:val="00405008"/>
    <w:rsid w:val="0040620E"/>
    <w:rsid w:val="004118A2"/>
    <w:rsid w:val="004121BA"/>
    <w:rsid w:val="00415C8C"/>
    <w:rsid w:val="0041609E"/>
    <w:rsid w:val="004178BC"/>
    <w:rsid w:val="00421604"/>
    <w:rsid w:val="00421D31"/>
    <w:rsid w:val="00423B8B"/>
    <w:rsid w:val="00423FF9"/>
    <w:rsid w:val="00426D95"/>
    <w:rsid w:val="00430F04"/>
    <w:rsid w:val="004334FC"/>
    <w:rsid w:val="00433623"/>
    <w:rsid w:val="004342A8"/>
    <w:rsid w:val="004361F4"/>
    <w:rsid w:val="00436FE9"/>
    <w:rsid w:val="00437119"/>
    <w:rsid w:val="00443BF1"/>
    <w:rsid w:val="00445BC4"/>
    <w:rsid w:val="00446FFC"/>
    <w:rsid w:val="004566C3"/>
    <w:rsid w:val="00457540"/>
    <w:rsid w:val="00461124"/>
    <w:rsid w:val="004623D0"/>
    <w:rsid w:val="0046395A"/>
    <w:rsid w:val="004644BB"/>
    <w:rsid w:val="00465D79"/>
    <w:rsid w:val="00466128"/>
    <w:rsid w:val="00467860"/>
    <w:rsid w:val="004709C6"/>
    <w:rsid w:val="00470B80"/>
    <w:rsid w:val="004746E3"/>
    <w:rsid w:val="004748A3"/>
    <w:rsid w:val="00474EA8"/>
    <w:rsid w:val="00476419"/>
    <w:rsid w:val="004766E7"/>
    <w:rsid w:val="00477350"/>
    <w:rsid w:val="00477E6D"/>
    <w:rsid w:val="0048179C"/>
    <w:rsid w:val="00483CE2"/>
    <w:rsid w:val="00485018"/>
    <w:rsid w:val="00487287"/>
    <w:rsid w:val="00487457"/>
    <w:rsid w:val="00487D1E"/>
    <w:rsid w:val="00494F7B"/>
    <w:rsid w:val="00497353"/>
    <w:rsid w:val="004976AB"/>
    <w:rsid w:val="004A0697"/>
    <w:rsid w:val="004A2CAA"/>
    <w:rsid w:val="004A3C13"/>
    <w:rsid w:val="004A79CE"/>
    <w:rsid w:val="004A7E49"/>
    <w:rsid w:val="004B04DD"/>
    <w:rsid w:val="004B163E"/>
    <w:rsid w:val="004B4E0F"/>
    <w:rsid w:val="004B4F6E"/>
    <w:rsid w:val="004C0496"/>
    <w:rsid w:val="004C2653"/>
    <w:rsid w:val="004C3348"/>
    <w:rsid w:val="004C37BC"/>
    <w:rsid w:val="004D0707"/>
    <w:rsid w:val="004D097D"/>
    <w:rsid w:val="004D0EF2"/>
    <w:rsid w:val="004D2738"/>
    <w:rsid w:val="004D56D5"/>
    <w:rsid w:val="004E1E20"/>
    <w:rsid w:val="004E4395"/>
    <w:rsid w:val="004E46EC"/>
    <w:rsid w:val="004E4FFD"/>
    <w:rsid w:val="004F232F"/>
    <w:rsid w:val="004F396F"/>
    <w:rsid w:val="004F3A87"/>
    <w:rsid w:val="004F3B1A"/>
    <w:rsid w:val="00501185"/>
    <w:rsid w:val="0050306C"/>
    <w:rsid w:val="0050464C"/>
    <w:rsid w:val="005054BB"/>
    <w:rsid w:val="00510188"/>
    <w:rsid w:val="005105E4"/>
    <w:rsid w:val="00511B28"/>
    <w:rsid w:val="00511C29"/>
    <w:rsid w:val="00512184"/>
    <w:rsid w:val="0051565F"/>
    <w:rsid w:val="00517577"/>
    <w:rsid w:val="00520B0B"/>
    <w:rsid w:val="00522FCD"/>
    <w:rsid w:val="00523074"/>
    <w:rsid w:val="0052347E"/>
    <w:rsid w:val="00525A0A"/>
    <w:rsid w:val="005307A4"/>
    <w:rsid w:val="00530F6D"/>
    <w:rsid w:val="005314B2"/>
    <w:rsid w:val="00531804"/>
    <w:rsid w:val="00531B2D"/>
    <w:rsid w:val="005321B2"/>
    <w:rsid w:val="00534416"/>
    <w:rsid w:val="00534C0E"/>
    <w:rsid w:val="00535493"/>
    <w:rsid w:val="005354E2"/>
    <w:rsid w:val="005438F6"/>
    <w:rsid w:val="0054582F"/>
    <w:rsid w:val="005467AC"/>
    <w:rsid w:val="0054703E"/>
    <w:rsid w:val="0054721C"/>
    <w:rsid w:val="005513AA"/>
    <w:rsid w:val="00551C10"/>
    <w:rsid w:val="00553BD3"/>
    <w:rsid w:val="00555A8B"/>
    <w:rsid w:val="005561A3"/>
    <w:rsid w:val="00560245"/>
    <w:rsid w:val="005602CF"/>
    <w:rsid w:val="005633CF"/>
    <w:rsid w:val="00563A0E"/>
    <w:rsid w:val="00564000"/>
    <w:rsid w:val="005674B9"/>
    <w:rsid w:val="005675CD"/>
    <w:rsid w:val="005679CA"/>
    <w:rsid w:val="005714DD"/>
    <w:rsid w:val="00573503"/>
    <w:rsid w:val="005749AF"/>
    <w:rsid w:val="00581A1C"/>
    <w:rsid w:val="00584FB9"/>
    <w:rsid w:val="005860D3"/>
    <w:rsid w:val="00591668"/>
    <w:rsid w:val="00592B48"/>
    <w:rsid w:val="00594492"/>
    <w:rsid w:val="00595DDA"/>
    <w:rsid w:val="0059617E"/>
    <w:rsid w:val="005962EA"/>
    <w:rsid w:val="00597728"/>
    <w:rsid w:val="005A1EF2"/>
    <w:rsid w:val="005A3274"/>
    <w:rsid w:val="005A7A6F"/>
    <w:rsid w:val="005B10FD"/>
    <w:rsid w:val="005B14B7"/>
    <w:rsid w:val="005B3627"/>
    <w:rsid w:val="005B4AEC"/>
    <w:rsid w:val="005B4B10"/>
    <w:rsid w:val="005B4CAA"/>
    <w:rsid w:val="005B58AD"/>
    <w:rsid w:val="005B6196"/>
    <w:rsid w:val="005B70C2"/>
    <w:rsid w:val="005C25D9"/>
    <w:rsid w:val="005C3885"/>
    <w:rsid w:val="005C47E7"/>
    <w:rsid w:val="005C680C"/>
    <w:rsid w:val="005C7F4C"/>
    <w:rsid w:val="005D1473"/>
    <w:rsid w:val="005D3237"/>
    <w:rsid w:val="005D493B"/>
    <w:rsid w:val="005D4AB9"/>
    <w:rsid w:val="005E073B"/>
    <w:rsid w:val="005E4379"/>
    <w:rsid w:val="005E4A16"/>
    <w:rsid w:val="005E6407"/>
    <w:rsid w:val="005E6C01"/>
    <w:rsid w:val="005E6C1F"/>
    <w:rsid w:val="005E72BE"/>
    <w:rsid w:val="005E7308"/>
    <w:rsid w:val="005E779F"/>
    <w:rsid w:val="005F127F"/>
    <w:rsid w:val="005F570D"/>
    <w:rsid w:val="005F6D46"/>
    <w:rsid w:val="00600021"/>
    <w:rsid w:val="00601825"/>
    <w:rsid w:val="006028D4"/>
    <w:rsid w:val="006033D0"/>
    <w:rsid w:val="0060384D"/>
    <w:rsid w:val="00604B30"/>
    <w:rsid w:val="00604F95"/>
    <w:rsid w:val="006115AE"/>
    <w:rsid w:val="00614EFB"/>
    <w:rsid w:val="00615751"/>
    <w:rsid w:val="0061582E"/>
    <w:rsid w:val="00616481"/>
    <w:rsid w:val="00616636"/>
    <w:rsid w:val="0061685E"/>
    <w:rsid w:val="00617CD7"/>
    <w:rsid w:val="00621AE3"/>
    <w:rsid w:val="0062226A"/>
    <w:rsid w:val="006238D6"/>
    <w:rsid w:val="00624590"/>
    <w:rsid w:val="0062548F"/>
    <w:rsid w:val="006254EF"/>
    <w:rsid w:val="00627150"/>
    <w:rsid w:val="00633692"/>
    <w:rsid w:val="00636D14"/>
    <w:rsid w:val="00637139"/>
    <w:rsid w:val="00637696"/>
    <w:rsid w:val="00640E47"/>
    <w:rsid w:val="00643D44"/>
    <w:rsid w:val="0064580F"/>
    <w:rsid w:val="006458A0"/>
    <w:rsid w:val="0065014E"/>
    <w:rsid w:val="00653BCC"/>
    <w:rsid w:val="00654B1F"/>
    <w:rsid w:val="00654B62"/>
    <w:rsid w:val="00654EDC"/>
    <w:rsid w:val="00656149"/>
    <w:rsid w:val="00656A0D"/>
    <w:rsid w:val="00657872"/>
    <w:rsid w:val="00657EFF"/>
    <w:rsid w:val="00660812"/>
    <w:rsid w:val="0066153B"/>
    <w:rsid w:val="0066209F"/>
    <w:rsid w:val="00664AB1"/>
    <w:rsid w:val="00665ECD"/>
    <w:rsid w:val="006666F9"/>
    <w:rsid w:val="00673407"/>
    <w:rsid w:val="00673FC0"/>
    <w:rsid w:val="006754FF"/>
    <w:rsid w:val="00676902"/>
    <w:rsid w:val="00677FEC"/>
    <w:rsid w:val="00681A47"/>
    <w:rsid w:val="00684385"/>
    <w:rsid w:val="00684F5D"/>
    <w:rsid w:val="006859DF"/>
    <w:rsid w:val="00691B7E"/>
    <w:rsid w:val="00692330"/>
    <w:rsid w:val="00695D3F"/>
    <w:rsid w:val="006970CF"/>
    <w:rsid w:val="006A0D2A"/>
    <w:rsid w:val="006A107C"/>
    <w:rsid w:val="006A22A0"/>
    <w:rsid w:val="006A2F23"/>
    <w:rsid w:val="006A3E5C"/>
    <w:rsid w:val="006A3EA3"/>
    <w:rsid w:val="006A44EC"/>
    <w:rsid w:val="006A4549"/>
    <w:rsid w:val="006A577B"/>
    <w:rsid w:val="006B03BF"/>
    <w:rsid w:val="006B1DA9"/>
    <w:rsid w:val="006B3656"/>
    <w:rsid w:val="006B38C8"/>
    <w:rsid w:val="006C06A2"/>
    <w:rsid w:val="006C1B1E"/>
    <w:rsid w:val="006C2252"/>
    <w:rsid w:val="006C2BF0"/>
    <w:rsid w:val="006C33B3"/>
    <w:rsid w:val="006C4639"/>
    <w:rsid w:val="006C5978"/>
    <w:rsid w:val="006C6ED8"/>
    <w:rsid w:val="006C7411"/>
    <w:rsid w:val="006D0F87"/>
    <w:rsid w:val="006D120A"/>
    <w:rsid w:val="006D1D9E"/>
    <w:rsid w:val="006D2666"/>
    <w:rsid w:val="006D3E35"/>
    <w:rsid w:val="006D41C1"/>
    <w:rsid w:val="006D73BB"/>
    <w:rsid w:val="006E0F4A"/>
    <w:rsid w:val="006E11A2"/>
    <w:rsid w:val="006E273C"/>
    <w:rsid w:val="006E4217"/>
    <w:rsid w:val="006E465B"/>
    <w:rsid w:val="006E4FF9"/>
    <w:rsid w:val="006E5A43"/>
    <w:rsid w:val="006E5BAD"/>
    <w:rsid w:val="006E6504"/>
    <w:rsid w:val="006E6F85"/>
    <w:rsid w:val="006E74B3"/>
    <w:rsid w:val="006E7766"/>
    <w:rsid w:val="006F12A8"/>
    <w:rsid w:val="006F19C4"/>
    <w:rsid w:val="006F5097"/>
    <w:rsid w:val="006F5FBB"/>
    <w:rsid w:val="006F61ED"/>
    <w:rsid w:val="006F67BA"/>
    <w:rsid w:val="00700836"/>
    <w:rsid w:val="00701190"/>
    <w:rsid w:val="007016FF"/>
    <w:rsid w:val="00702B5D"/>
    <w:rsid w:val="007068AD"/>
    <w:rsid w:val="00710C32"/>
    <w:rsid w:val="00710DD8"/>
    <w:rsid w:val="00710F1B"/>
    <w:rsid w:val="0071323E"/>
    <w:rsid w:val="0071639B"/>
    <w:rsid w:val="00717322"/>
    <w:rsid w:val="007215D7"/>
    <w:rsid w:val="00723994"/>
    <w:rsid w:val="00725A6E"/>
    <w:rsid w:val="00725B5E"/>
    <w:rsid w:val="00731790"/>
    <w:rsid w:val="00731D4F"/>
    <w:rsid w:val="007351EB"/>
    <w:rsid w:val="00735FED"/>
    <w:rsid w:val="00737D0F"/>
    <w:rsid w:val="00737D10"/>
    <w:rsid w:val="00737D9F"/>
    <w:rsid w:val="00744BCC"/>
    <w:rsid w:val="007460E3"/>
    <w:rsid w:val="00752D76"/>
    <w:rsid w:val="00753721"/>
    <w:rsid w:val="007609B2"/>
    <w:rsid w:val="00760E30"/>
    <w:rsid w:val="00760F66"/>
    <w:rsid w:val="007635C7"/>
    <w:rsid w:val="007644F9"/>
    <w:rsid w:val="00764D0F"/>
    <w:rsid w:val="00765E8D"/>
    <w:rsid w:val="0076781A"/>
    <w:rsid w:val="007708C1"/>
    <w:rsid w:val="007715EB"/>
    <w:rsid w:val="00771972"/>
    <w:rsid w:val="00771C6B"/>
    <w:rsid w:val="007752E5"/>
    <w:rsid w:val="00776CC7"/>
    <w:rsid w:val="00777A24"/>
    <w:rsid w:val="00777E46"/>
    <w:rsid w:val="0078096F"/>
    <w:rsid w:val="00781956"/>
    <w:rsid w:val="007821AE"/>
    <w:rsid w:val="00784698"/>
    <w:rsid w:val="00796A31"/>
    <w:rsid w:val="00797B33"/>
    <w:rsid w:val="007A4C46"/>
    <w:rsid w:val="007A501D"/>
    <w:rsid w:val="007A5E44"/>
    <w:rsid w:val="007A7E1F"/>
    <w:rsid w:val="007B1907"/>
    <w:rsid w:val="007B29AF"/>
    <w:rsid w:val="007B4651"/>
    <w:rsid w:val="007B493E"/>
    <w:rsid w:val="007B4B61"/>
    <w:rsid w:val="007B6AAC"/>
    <w:rsid w:val="007C1796"/>
    <w:rsid w:val="007C4A56"/>
    <w:rsid w:val="007C720E"/>
    <w:rsid w:val="007C75EC"/>
    <w:rsid w:val="007D131D"/>
    <w:rsid w:val="007D3E44"/>
    <w:rsid w:val="007D42E2"/>
    <w:rsid w:val="007D65DD"/>
    <w:rsid w:val="007E2230"/>
    <w:rsid w:val="007E2A97"/>
    <w:rsid w:val="007F0514"/>
    <w:rsid w:val="007F0AA7"/>
    <w:rsid w:val="007F0EAE"/>
    <w:rsid w:val="007F1792"/>
    <w:rsid w:val="007F1C9C"/>
    <w:rsid w:val="007F3095"/>
    <w:rsid w:val="007F51EA"/>
    <w:rsid w:val="007F558F"/>
    <w:rsid w:val="007F59B7"/>
    <w:rsid w:val="007F7356"/>
    <w:rsid w:val="007F74DA"/>
    <w:rsid w:val="007F76A1"/>
    <w:rsid w:val="00800DB7"/>
    <w:rsid w:val="00802ACE"/>
    <w:rsid w:val="008030C2"/>
    <w:rsid w:val="0080315C"/>
    <w:rsid w:val="0080768A"/>
    <w:rsid w:val="00807FA0"/>
    <w:rsid w:val="008107BA"/>
    <w:rsid w:val="00812B59"/>
    <w:rsid w:val="0081534E"/>
    <w:rsid w:val="00820A23"/>
    <w:rsid w:val="008251D1"/>
    <w:rsid w:val="00825A61"/>
    <w:rsid w:val="00825F82"/>
    <w:rsid w:val="00826D69"/>
    <w:rsid w:val="008270D9"/>
    <w:rsid w:val="00827CB6"/>
    <w:rsid w:val="0083335C"/>
    <w:rsid w:val="00834E86"/>
    <w:rsid w:val="008362C9"/>
    <w:rsid w:val="008402B6"/>
    <w:rsid w:val="00840C25"/>
    <w:rsid w:val="00841076"/>
    <w:rsid w:val="00841923"/>
    <w:rsid w:val="00842733"/>
    <w:rsid w:val="0084489F"/>
    <w:rsid w:val="0084603B"/>
    <w:rsid w:val="0084610A"/>
    <w:rsid w:val="00846360"/>
    <w:rsid w:val="00847664"/>
    <w:rsid w:val="008540C6"/>
    <w:rsid w:val="0085730B"/>
    <w:rsid w:val="0086195D"/>
    <w:rsid w:val="00861D52"/>
    <w:rsid w:val="00862458"/>
    <w:rsid w:val="008642C2"/>
    <w:rsid w:val="00870330"/>
    <w:rsid w:val="008706E0"/>
    <w:rsid w:val="00870767"/>
    <w:rsid w:val="0087088B"/>
    <w:rsid w:val="00871928"/>
    <w:rsid w:val="008738AC"/>
    <w:rsid w:val="00873E64"/>
    <w:rsid w:val="008772DD"/>
    <w:rsid w:val="00877D85"/>
    <w:rsid w:val="00880141"/>
    <w:rsid w:val="008818C8"/>
    <w:rsid w:val="00882294"/>
    <w:rsid w:val="0088253B"/>
    <w:rsid w:val="00882DA0"/>
    <w:rsid w:val="00883CE4"/>
    <w:rsid w:val="00884FE3"/>
    <w:rsid w:val="00892E39"/>
    <w:rsid w:val="00897962"/>
    <w:rsid w:val="00897A75"/>
    <w:rsid w:val="008A0A8F"/>
    <w:rsid w:val="008A24E3"/>
    <w:rsid w:val="008A518B"/>
    <w:rsid w:val="008A7427"/>
    <w:rsid w:val="008A74D2"/>
    <w:rsid w:val="008A7611"/>
    <w:rsid w:val="008B1583"/>
    <w:rsid w:val="008B1639"/>
    <w:rsid w:val="008B2261"/>
    <w:rsid w:val="008B430F"/>
    <w:rsid w:val="008B6252"/>
    <w:rsid w:val="008B6375"/>
    <w:rsid w:val="008C1A37"/>
    <w:rsid w:val="008C41FB"/>
    <w:rsid w:val="008C7448"/>
    <w:rsid w:val="008D12C4"/>
    <w:rsid w:val="008D2E34"/>
    <w:rsid w:val="008D58EA"/>
    <w:rsid w:val="008D6689"/>
    <w:rsid w:val="008D71AF"/>
    <w:rsid w:val="008D72B6"/>
    <w:rsid w:val="008D766D"/>
    <w:rsid w:val="008D7B24"/>
    <w:rsid w:val="008E05A9"/>
    <w:rsid w:val="008E1023"/>
    <w:rsid w:val="008E12B6"/>
    <w:rsid w:val="008E205B"/>
    <w:rsid w:val="008E38AD"/>
    <w:rsid w:val="008E38B2"/>
    <w:rsid w:val="008F08BE"/>
    <w:rsid w:val="008F2009"/>
    <w:rsid w:val="008F3B89"/>
    <w:rsid w:val="008F559E"/>
    <w:rsid w:val="00900606"/>
    <w:rsid w:val="00901238"/>
    <w:rsid w:val="00901D34"/>
    <w:rsid w:val="00904454"/>
    <w:rsid w:val="00904D5D"/>
    <w:rsid w:val="00904F7A"/>
    <w:rsid w:val="00905C34"/>
    <w:rsid w:val="00907E1D"/>
    <w:rsid w:val="00910A2D"/>
    <w:rsid w:val="00911770"/>
    <w:rsid w:val="00913C8D"/>
    <w:rsid w:val="00914AC3"/>
    <w:rsid w:val="0091651E"/>
    <w:rsid w:val="009166A4"/>
    <w:rsid w:val="0091703C"/>
    <w:rsid w:val="00917108"/>
    <w:rsid w:val="0091785C"/>
    <w:rsid w:val="00917B1E"/>
    <w:rsid w:val="00920150"/>
    <w:rsid w:val="0092088B"/>
    <w:rsid w:val="009233BD"/>
    <w:rsid w:val="0092432F"/>
    <w:rsid w:val="00924584"/>
    <w:rsid w:val="00924AC2"/>
    <w:rsid w:val="00925218"/>
    <w:rsid w:val="009254B2"/>
    <w:rsid w:val="00927358"/>
    <w:rsid w:val="009309CF"/>
    <w:rsid w:val="00931A6F"/>
    <w:rsid w:val="00931FA8"/>
    <w:rsid w:val="00932AEE"/>
    <w:rsid w:val="00933120"/>
    <w:rsid w:val="009367C9"/>
    <w:rsid w:val="00936FBE"/>
    <w:rsid w:val="00937707"/>
    <w:rsid w:val="00940A1E"/>
    <w:rsid w:val="00945CEE"/>
    <w:rsid w:val="009500FE"/>
    <w:rsid w:val="0095084E"/>
    <w:rsid w:val="00950C82"/>
    <w:rsid w:val="009511EB"/>
    <w:rsid w:val="00954429"/>
    <w:rsid w:val="009557CC"/>
    <w:rsid w:val="00956640"/>
    <w:rsid w:val="00956B9C"/>
    <w:rsid w:val="00957565"/>
    <w:rsid w:val="009578BB"/>
    <w:rsid w:val="00960561"/>
    <w:rsid w:val="00961F03"/>
    <w:rsid w:val="00963E80"/>
    <w:rsid w:val="0096429F"/>
    <w:rsid w:val="009643D9"/>
    <w:rsid w:val="00964C65"/>
    <w:rsid w:val="00970676"/>
    <w:rsid w:val="009750A1"/>
    <w:rsid w:val="009761BD"/>
    <w:rsid w:val="00976383"/>
    <w:rsid w:val="00976D7F"/>
    <w:rsid w:val="00980883"/>
    <w:rsid w:val="009820D2"/>
    <w:rsid w:val="00985573"/>
    <w:rsid w:val="009859B2"/>
    <w:rsid w:val="00987182"/>
    <w:rsid w:val="0099126B"/>
    <w:rsid w:val="009917D9"/>
    <w:rsid w:val="00993D6B"/>
    <w:rsid w:val="00994ADC"/>
    <w:rsid w:val="009965F9"/>
    <w:rsid w:val="009976A3"/>
    <w:rsid w:val="009A18A0"/>
    <w:rsid w:val="009A382C"/>
    <w:rsid w:val="009A3D4C"/>
    <w:rsid w:val="009A48BF"/>
    <w:rsid w:val="009A756D"/>
    <w:rsid w:val="009B63C1"/>
    <w:rsid w:val="009C3403"/>
    <w:rsid w:val="009C4692"/>
    <w:rsid w:val="009C57DC"/>
    <w:rsid w:val="009D07A7"/>
    <w:rsid w:val="009D1B35"/>
    <w:rsid w:val="009D23EF"/>
    <w:rsid w:val="009D3CE9"/>
    <w:rsid w:val="009D5404"/>
    <w:rsid w:val="009D563E"/>
    <w:rsid w:val="009D7A3D"/>
    <w:rsid w:val="009E09C4"/>
    <w:rsid w:val="009E133C"/>
    <w:rsid w:val="009E153E"/>
    <w:rsid w:val="009E226D"/>
    <w:rsid w:val="009E23BF"/>
    <w:rsid w:val="009E2A52"/>
    <w:rsid w:val="009E3A8F"/>
    <w:rsid w:val="009E53F2"/>
    <w:rsid w:val="009F0174"/>
    <w:rsid w:val="009F41C6"/>
    <w:rsid w:val="009F5A9C"/>
    <w:rsid w:val="009F5B98"/>
    <w:rsid w:val="009F61F6"/>
    <w:rsid w:val="009F66B9"/>
    <w:rsid w:val="009F678F"/>
    <w:rsid w:val="009F7FD9"/>
    <w:rsid w:val="009F7FE4"/>
    <w:rsid w:val="00A009CA"/>
    <w:rsid w:val="00A02119"/>
    <w:rsid w:val="00A03614"/>
    <w:rsid w:val="00A03E44"/>
    <w:rsid w:val="00A0557D"/>
    <w:rsid w:val="00A10C00"/>
    <w:rsid w:val="00A11517"/>
    <w:rsid w:val="00A13CAE"/>
    <w:rsid w:val="00A13F60"/>
    <w:rsid w:val="00A20897"/>
    <w:rsid w:val="00A2121D"/>
    <w:rsid w:val="00A21764"/>
    <w:rsid w:val="00A21FE1"/>
    <w:rsid w:val="00A22B9C"/>
    <w:rsid w:val="00A22FBD"/>
    <w:rsid w:val="00A25F69"/>
    <w:rsid w:val="00A26FEF"/>
    <w:rsid w:val="00A304B6"/>
    <w:rsid w:val="00A30EB2"/>
    <w:rsid w:val="00A3151A"/>
    <w:rsid w:val="00A32EA0"/>
    <w:rsid w:val="00A362B8"/>
    <w:rsid w:val="00A37A71"/>
    <w:rsid w:val="00A41DB1"/>
    <w:rsid w:val="00A41EB8"/>
    <w:rsid w:val="00A4335B"/>
    <w:rsid w:val="00A43C64"/>
    <w:rsid w:val="00A44E7E"/>
    <w:rsid w:val="00A508F3"/>
    <w:rsid w:val="00A5174B"/>
    <w:rsid w:val="00A5569C"/>
    <w:rsid w:val="00A5595D"/>
    <w:rsid w:val="00A61D89"/>
    <w:rsid w:val="00A63893"/>
    <w:rsid w:val="00A63F24"/>
    <w:rsid w:val="00A65E20"/>
    <w:rsid w:val="00A661BB"/>
    <w:rsid w:val="00A66350"/>
    <w:rsid w:val="00A66E37"/>
    <w:rsid w:val="00A671AC"/>
    <w:rsid w:val="00A67B21"/>
    <w:rsid w:val="00A703E5"/>
    <w:rsid w:val="00A705E3"/>
    <w:rsid w:val="00A7157B"/>
    <w:rsid w:val="00A72AE5"/>
    <w:rsid w:val="00A746F1"/>
    <w:rsid w:val="00A74CDA"/>
    <w:rsid w:val="00A769A5"/>
    <w:rsid w:val="00A8201D"/>
    <w:rsid w:val="00A8228B"/>
    <w:rsid w:val="00A82D01"/>
    <w:rsid w:val="00A834EC"/>
    <w:rsid w:val="00A84595"/>
    <w:rsid w:val="00A86B54"/>
    <w:rsid w:val="00A911DE"/>
    <w:rsid w:val="00A96805"/>
    <w:rsid w:val="00A96D98"/>
    <w:rsid w:val="00A96F94"/>
    <w:rsid w:val="00A9744A"/>
    <w:rsid w:val="00AA23B4"/>
    <w:rsid w:val="00AA4350"/>
    <w:rsid w:val="00AA5EFE"/>
    <w:rsid w:val="00AA61E1"/>
    <w:rsid w:val="00AA63DC"/>
    <w:rsid w:val="00AA6D3E"/>
    <w:rsid w:val="00AB03BA"/>
    <w:rsid w:val="00AB31D5"/>
    <w:rsid w:val="00AB3220"/>
    <w:rsid w:val="00AB330B"/>
    <w:rsid w:val="00AB3795"/>
    <w:rsid w:val="00AB3964"/>
    <w:rsid w:val="00AB4E73"/>
    <w:rsid w:val="00AC1003"/>
    <w:rsid w:val="00AC30C0"/>
    <w:rsid w:val="00AD02E9"/>
    <w:rsid w:val="00AD08E3"/>
    <w:rsid w:val="00AD697C"/>
    <w:rsid w:val="00AD7B60"/>
    <w:rsid w:val="00AE1F77"/>
    <w:rsid w:val="00AE5036"/>
    <w:rsid w:val="00AE7B4C"/>
    <w:rsid w:val="00AF03E7"/>
    <w:rsid w:val="00AF096A"/>
    <w:rsid w:val="00AF2481"/>
    <w:rsid w:val="00AF2BBC"/>
    <w:rsid w:val="00AF2FE4"/>
    <w:rsid w:val="00AF46B8"/>
    <w:rsid w:val="00AF5552"/>
    <w:rsid w:val="00AF5D77"/>
    <w:rsid w:val="00AF68F4"/>
    <w:rsid w:val="00AF6F66"/>
    <w:rsid w:val="00B00355"/>
    <w:rsid w:val="00B021A6"/>
    <w:rsid w:val="00B02446"/>
    <w:rsid w:val="00B041DE"/>
    <w:rsid w:val="00B117FC"/>
    <w:rsid w:val="00B12245"/>
    <w:rsid w:val="00B163BE"/>
    <w:rsid w:val="00B1676A"/>
    <w:rsid w:val="00B17D25"/>
    <w:rsid w:val="00B205D4"/>
    <w:rsid w:val="00B2081F"/>
    <w:rsid w:val="00B20FC4"/>
    <w:rsid w:val="00B22737"/>
    <w:rsid w:val="00B2364A"/>
    <w:rsid w:val="00B27F7C"/>
    <w:rsid w:val="00B324E7"/>
    <w:rsid w:val="00B32D2C"/>
    <w:rsid w:val="00B333E9"/>
    <w:rsid w:val="00B3445C"/>
    <w:rsid w:val="00B3691B"/>
    <w:rsid w:val="00B403D8"/>
    <w:rsid w:val="00B4044A"/>
    <w:rsid w:val="00B41841"/>
    <w:rsid w:val="00B43080"/>
    <w:rsid w:val="00B4336A"/>
    <w:rsid w:val="00B43539"/>
    <w:rsid w:val="00B44533"/>
    <w:rsid w:val="00B47B48"/>
    <w:rsid w:val="00B51BF7"/>
    <w:rsid w:val="00B51C3C"/>
    <w:rsid w:val="00B569FE"/>
    <w:rsid w:val="00B56C06"/>
    <w:rsid w:val="00B57508"/>
    <w:rsid w:val="00B5761C"/>
    <w:rsid w:val="00B602BB"/>
    <w:rsid w:val="00B60791"/>
    <w:rsid w:val="00B61928"/>
    <w:rsid w:val="00B629EA"/>
    <w:rsid w:val="00B63122"/>
    <w:rsid w:val="00B67F24"/>
    <w:rsid w:val="00B70DC4"/>
    <w:rsid w:val="00B71BB8"/>
    <w:rsid w:val="00B72C0D"/>
    <w:rsid w:val="00B75331"/>
    <w:rsid w:val="00B75992"/>
    <w:rsid w:val="00B77326"/>
    <w:rsid w:val="00B8043E"/>
    <w:rsid w:val="00B80DF2"/>
    <w:rsid w:val="00B81D3C"/>
    <w:rsid w:val="00B820D9"/>
    <w:rsid w:val="00B82877"/>
    <w:rsid w:val="00B83C4C"/>
    <w:rsid w:val="00B83C4F"/>
    <w:rsid w:val="00B87C6E"/>
    <w:rsid w:val="00B91146"/>
    <w:rsid w:val="00B94AA3"/>
    <w:rsid w:val="00B95CB0"/>
    <w:rsid w:val="00B9723D"/>
    <w:rsid w:val="00BA0884"/>
    <w:rsid w:val="00BA09D6"/>
    <w:rsid w:val="00BA1DCB"/>
    <w:rsid w:val="00BA20FC"/>
    <w:rsid w:val="00BA32CB"/>
    <w:rsid w:val="00BA5BC2"/>
    <w:rsid w:val="00BA5BF3"/>
    <w:rsid w:val="00BA688D"/>
    <w:rsid w:val="00BB3DDC"/>
    <w:rsid w:val="00BB6893"/>
    <w:rsid w:val="00BB696D"/>
    <w:rsid w:val="00BC74D9"/>
    <w:rsid w:val="00BD209E"/>
    <w:rsid w:val="00BD35B3"/>
    <w:rsid w:val="00BD6379"/>
    <w:rsid w:val="00BE221B"/>
    <w:rsid w:val="00BE331E"/>
    <w:rsid w:val="00BE4009"/>
    <w:rsid w:val="00BE4D63"/>
    <w:rsid w:val="00BE4D96"/>
    <w:rsid w:val="00BE712F"/>
    <w:rsid w:val="00BE7138"/>
    <w:rsid w:val="00BF1B70"/>
    <w:rsid w:val="00BF3871"/>
    <w:rsid w:val="00BF74A1"/>
    <w:rsid w:val="00C03208"/>
    <w:rsid w:val="00C04364"/>
    <w:rsid w:val="00C04FB4"/>
    <w:rsid w:val="00C05E81"/>
    <w:rsid w:val="00C07D6E"/>
    <w:rsid w:val="00C1133D"/>
    <w:rsid w:val="00C123FD"/>
    <w:rsid w:val="00C133FF"/>
    <w:rsid w:val="00C1584D"/>
    <w:rsid w:val="00C1654C"/>
    <w:rsid w:val="00C206FE"/>
    <w:rsid w:val="00C237E6"/>
    <w:rsid w:val="00C241FE"/>
    <w:rsid w:val="00C3056D"/>
    <w:rsid w:val="00C311A1"/>
    <w:rsid w:val="00C314B9"/>
    <w:rsid w:val="00C32A95"/>
    <w:rsid w:val="00C32EAD"/>
    <w:rsid w:val="00C3534E"/>
    <w:rsid w:val="00C36F32"/>
    <w:rsid w:val="00C37EF5"/>
    <w:rsid w:val="00C40362"/>
    <w:rsid w:val="00C4360D"/>
    <w:rsid w:val="00C456F5"/>
    <w:rsid w:val="00C45FDA"/>
    <w:rsid w:val="00C55FEA"/>
    <w:rsid w:val="00C56D02"/>
    <w:rsid w:val="00C56DED"/>
    <w:rsid w:val="00C6274E"/>
    <w:rsid w:val="00C63397"/>
    <w:rsid w:val="00C66449"/>
    <w:rsid w:val="00C672FB"/>
    <w:rsid w:val="00C67685"/>
    <w:rsid w:val="00C71A8B"/>
    <w:rsid w:val="00C71D12"/>
    <w:rsid w:val="00C71F6B"/>
    <w:rsid w:val="00C72C38"/>
    <w:rsid w:val="00C745E1"/>
    <w:rsid w:val="00C75DCE"/>
    <w:rsid w:val="00C7664B"/>
    <w:rsid w:val="00C80577"/>
    <w:rsid w:val="00C80D37"/>
    <w:rsid w:val="00C8198C"/>
    <w:rsid w:val="00C81BFA"/>
    <w:rsid w:val="00C850E1"/>
    <w:rsid w:val="00C86EAC"/>
    <w:rsid w:val="00C903FF"/>
    <w:rsid w:val="00C94A5D"/>
    <w:rsid w:val="00C9543D"/>
    <w:rsid w:val="00C95FEA"/>
    <w:rsid w:val="00C96DF1"/>
    <w:rsid w:val="00CA066C"/>
    <w:rsid w:val="00CA0CE5"/>
    <w:rsid w:val="00CA2175"/>
    <w:rsid w:val="00CA32D7"/>
    <w:rsid w:val="00CA7762"/>
    <w:rsid w:val="00CB2A5E"/>
    <w:rsid w:val="00CB30FF"/>
    <w:rsid w:val="00CB3937"/>
    <w:rsid w:val="00CB427B"/>
    <w:rsid w:val="00CB5ECC"/>
    <w:rsid w:val="00CB6B0C"/>
    <w:rsid w:val="00CB70F4"/>
    <w:rsid w:val="00CC0771"/>
    <w:rsid w:val="00CC1D6E"/>
    <w:rsid w:val="00CC24D1"/>
    <w:rsid w:val="00CC2AB9"/>
    <w:rsid w:val="00CC6D43"/>
    <w:rsid w:val="00CC7395"/>
    <w:rsid w:val="00CC7966"/>
    <w:rsid w:val="00CD1681"/>
    <w:rsid w:val="00CD1DC6"/>
    <w:rsid w:val="00CD508D"/>
    <w:rsid w:val="00CD6E0D"/>
    <w:rsid w:val="00CD78EA"/>
    <w:rsid w:val="00CE1488"/>
    <w:rsid w:val="00CE2449"/>
    <w:rsid w:val="00CE271D"/>
    <w:rsid w:val="00CE2A33"/>
    <w:rsid w:val="00CE5090"/>
    <w:rsid w:val="00CE62EC"/>
    <w:rsid w:val="00CF2BA0"/>
    <w:rsid w:val="00D02A5A"/>
    <w:rsid w:val="00D05388"/>
    <w:rsid w:val="00D06F68"/>
    <w:rsid w:val="00D12532"/>
    <w:rsid w:val="00D20D8F"/>
    <w:rsid w:val="00D213E6"/>
    <w:rsid w:val="00D21BE8"/>
    <w:rsid w:val="00D23D39"/>
    <w:rsid w:val="00D25120"/>
    <w:rsid w:val="00D27280"/>
    <w:rsid w:val="00D274AB"/>
    <w:rsid w:val="00D2797D"/>
    <w:rsid w:val="00D323F5"/>
    <w:rsid w:val="00D34251"/>
    <w:rsid w:val="00D34B65"/>
    <w:rsid w:val="00D36436"/>
    <w:rsid w:val="00D376D6"/>
    <w:rsid w:val="00D400E7"/>
    <w:rsid w:val="00D4157B"/>
    <w:rsid w:val="00D416AF"/>
    <w:rsid w:val="00D423CA"/>
    <w:rsid w:val="00D42BA9"/>
    <w:rsid w:val="00D44503"/>
    <w:rsid w:val="00D45652"/>
    <w:rsid w:val="00D460A3"/>
    <w:rsid w:val="00D4636F"/>
    <w:rsid w:val="00D47E0F"/>
    <w:rsid w:val="00D505C5"/>
    <w:rsid w:val="00D51D33"/>
    <w:rsid w:val="00D52C91"/>
    <w:rsid w:val="00D52D04"/>
    <w:rsid w:val="00D53900"/>
    <w:rsid w:val="00D566F8"/>
    <w:rsid w:val="00D61111"/>
    <w:rsid w:val="00D6245A"/>
    <w:rsid w:val="00D62DE4"/>
    <w:rsid w:val="00D6303B"/>
    <w:rsid w:val="00D6453B"/>
    <w:rsid w:val="00D66380"/>
    <w:rsid w:val="00D66FC2"/>
    <w:rsid w:val="00D7090E"/>
    <w:rsid w:val="00D71801"/>
    <w:rsid w:val="00D7429C"/>
    <w:rsid w:val="00D74587"/>
    <w:rsid w:val="00D74D53"/>
    <w:rsid w:val="00D7651A"/>
    <w:rsid w:val="00D859D1"/>
    <w:rsid w:val="00D86BBB"/>
    <w:rsid w:val="00D87C43"/>
    <w:rsid w:val="00D90B80"/>
    <w:rsid w:val="00D91D78"/>
    <w:rsid w:val="00D974BE"/>
    <w:rsid w:val="00D97E4D"/>
    <w:rsid w:val="00DA29F7"/>
    <w:rsid w:val="00DA3633"/>
    <w:rsid w:val="00DA481A"/>
    <w:rsid w:val="00DA497F"/>
    <w:rsid w:val="00DA6B26"/>
    <w:rsid w:val="00DA7297"/>
    <w:rsid w:val="00DA76DB"/>
    <w:rsid w:val="00DB10AA"/>
    <w:rsid w:val="00DB1CCE"/>
    <w:rsid w:val="00DB350A"/>
    <w:rsid w:val="00DB5038"/>
    <w:rsid w:val="00DB7C0E"/>
    <w:rsid w:val="00DC0AB6"/>
    <w:rsid w:val="00DC1357"/>
    <w:rsid w:val="00DC4309"/>
    <w:rsid w:val="00DC6085"/>
    <w:rsid w:val="00DD07B4"/>
    <w:rsid w:val="00DD13B5"/>
    <w:rsid w:val="00DD2556"/>
    <w:rsid w:val="00DD2C68"/>
    <w:rsid w:val="00DD7FE6"/>
    <w:rsid w:val="00DE31AA"/>
    <w:rsid w:val="00DE3E2A"/>
    <w:rsid w:val="00DE4267"/>
    <w:rsid w:val="00DE53A2"/>
    <w:rsid w:val="00DE55C5"/>
    <w:rsid w:val="00DE6C3E"/>
    <w:rsid w:val="00DE70EF"/>
    <w:rsid w:val="00DF1864"/>
    <w:rsid w:val="00DF1DB0"/>
    <w:rsid w:val="00DF4FBC"/>
    <w:rsid w:val="00DF5094"/>
    <w:rsid w:val="00DF61A4"/>
    <w:rsid w:val="00DF69F8"/>
    <w:rsid w:val="00DF6F1A"/>
    <w:rsid w:val="00E05D4A"/>
    <w:rsid w:val="00E06A2A"/>
    <w:rsid w:val="00E06B0F"/>
    <w:rsid w:val="00E07B07"/>
    <w:rsid w:val="00E1049D"/>
    <w:rsid w:val="00E13FBE"/>
    <w:rsid w:val="00E20964"/>
    <w:rsid w:val="00E216DE"/>
    <w:rsid w:val="00E23E60"/>
    <w:rsid w:val="00E24BBB"/>
    <w:rsid w:val="00E30813"/>
    <w:rsid w:val="00E32637"/>
    <w:rsid w:val="00E3324F"/>
    <w:rsid w:val="00E41860"/>
    <w:rsid w:val="00E52D6A"/>
    <w:rsid w:val="00E53F2F"/>
    <w:rsid w:val="00E548DB"/>
    <w:rsid w:val="00E57733"/>
    <w:rsid w:val="00E6016A"/>
    <w:rsid w:val="00E606C5"/>
    <w:rsid w:val="00E61A8B"/>
    <w:rsid w:val="00E62BD2"/>
    <w:rsid w:val="00E630E7"/>
    <w:rsid w:val="00E65041"/>
    <w:rsid w:val="00E655A7"/>
    <w:rsid w:val="00E6680E"/>
    <w:rsid w:val="00E703C8"/>
    <w:rsid w:val="00E71C4F"/>
    <w:rsid w:val="00E76DA3"/>
    <w:rsid w:val="00E770DE"/>
    <w:rsid w:val="00E817CD"/>
    <w:rsid w:val="00E841FD"/>
    <w:rsid w:val="00E86830"/>
    <w:rsid w:val="00E87465"/>
    <w:rsid w:val="00E91007"/>
    <w:rsid w:val="00E933D8"/>
    <w:rsid w:val="00E942F9"/>
    <w:rsid w:val="00E955C8"/>
    <w:rsid w:val="00EA0ACF"/>
    <w:rsid w:val="00EA0DEA"/>
    <w:rsid w:val="00EA1C44"/>
    <w:rsid w:val="00EA3536"/>
    <w:rsid w:val="00EA4EF1"/>
    <w:rsid w:val="00EA51A5"/>
    <w:rsid w:val="00EA7FB9"/>
    <w:rsid w:val="00EB045F"/>
    <w:rsid w:val="00EB1644"/>
    <w:rsid w:val="00EB47EA"/>
    <w:rsid w:val="00EB7A77"/>
    <w:rsid w:val="00EC3F79"/>
    <w:rsid w:val="00EC7289"/>
    <w:rsid w:val="00ED13B0"/>
    <w:rsid w:val="00ED300E"/>
    <w:rsid w:val="00ED3313"/>
    <w:rsid w:val="00ED4CBE"/>
    <w:rsid w:val="00ED5E54"/>
    <w:rsid w:val="00ED7927"/>
    <w:rsid w:val="00EE4972"/>
    <w:rsid w:val="00EE5DA1"/>
    <w:rsid w:val="00EE6107"/>
    <w:rsid w:val="00EE64D2"/>
    <w:rsid w:val="00EE66AF"/>
    <w:rsid w:val="00EF024A"/>
    <w:rsid w:val="00EF411C"/>
    <w:rsid w:val="00EF5146"/>
    <w:rsid w:val="00EF6FED"/>
    <w:rsid w:val="00EF74E6"/>
    <w:rsid w:val="00EF7863"/>
    <w:rsid w:val="00EF7B85"/>
    <w:rsid w:val="00EF7C67"/>
    <w:rsid w:val="00F00E19"/>
    <w:rsid w:val="00F025E5"/>
    <w:rsid w:val="00F02980"/>
    <w:rsid w:val="00F02C0E"/>
    <w:rsid w:val="00F04943"/>
    <w:rsid w:val="00F04CA2"/>
    <w:rsid w:val="00F05A7A"/>
    <w:rsid w:val="00F05F59"/>
    <w:rsid w:val="00F06082"/>
    <w:rsid w:val="00F1165F"/>
    <w:rsid w:val="00F11F9E"/>
    <w:rsid w:val="00F14BAA"/>
    <w:rsid w:val="00F15134"/>
    <w:rsid w:val="00F156BA"/>
    <w:rsid w:val="00F15BD3"/>
    <w:rsid w:val="00F16EE6"/>
    <w:rsid w:val="00F202EA"/>
    <w:rsid w:val="00F2101A"/>
    <w:rsid w:val="00F24283"/>
    <w:rsid w:val="00F24C35"/>
    <w:rsid w:val="00F25BEA"/>
    <w:rsid w:val="00F275B2"/>
    <w:rsid w:val="00F31605"/>
    <w:rsid w:val="00F31876"/>
    <w:rsid w:val="00F36B81"/>
    <w:rsid w:val="00F36E3E"/>
    <w:rsid w:val="00F37E49"/>
    <w:rsid w:val="00F40B5C"/>
    <w:rsid w:val="00F40D10"/>
    <w:rsid w:val="00F428E8"/>
    <w:rsid w:val="00F44051"/>
    <w:rsid w:val="00F4680A"/>
    <w:rsid w:val="00F477B2"/>
    <w:rsid w:val="00F53019"/>
    <w:rsid w:val="00F53F7A"/>
    <w:rsid w:val="00F5454C"/>
    <w:rsid w:val="00F55B23"/>
    <w:rsid w:val="00F570BB"/>
    <w:rsid w:val="00F60225"/>
    <w:rsid w:val="00F61527"/>
    <w:rsid w:val="00F6260E"/>
    <w:rsid w:val="00F640F9"/>
    <w:rsid w:val="00F707C8"/>
    <w:rsid w:val="00F72D79"/>
    <w:rsid w:val="00F73B9B"/>
    <w:rsid w:val="00F74F35"/>
    <w:rsid w:val="00F7669D"/>
    <w:rsid w:val="00F771FF"/>
    <w:rsid w:val="00F77BC7"/>
    <w:rsid w:val="00F80977"/>
    <w:rsid w:val="00F84D81"/>
    <w:rsid w:val="00F8638D"/>
    <w:rsid w:val="00F87ABC"/>
    <w:rsid w:val="00F91D4F"/>
    <w:rsid w:val="00F94582"/>
    <w:rsid w:val="00F94791"/>
    <w:rsid w:val="00F97D1C"/>
    <w:rsid w:val="00FA07A1"/>
    <w:rsid w:val="00FA276E"/>
    <w:rsid w:val="00FA3255"/>
    <w:rsid w:val="00FA32ED"/>
    <w:rsid w:val="00FA5946"/>
    <w:rsid w:val="00FA696E"/>
    <w:rsid w:val="00FB0003"/>
    <w:rsid w:val="00FB1245"/>
    <w:rsid w:val="00FB1B4C"/>
    <w:rsid w:val="00FB26E9"/>
    <w:rsid w:val="00FB3B77"/>
    <w:rsid w:val="00FB3FCD"/>
    <w:rsid w:val="00FB4EAF"/>
    <w:rsid w:val="00FC0B03"/>
    <w:rsid w:val="00FC1210"/>
    <w:rsid w:val="00FC3D6E"/>
    <w:rsid w:val="00FC456E"/>
    <w:rsid w:val="00FC5400"/>
    <w:rsid w:val="00FD1BA9"/>
    <w:rsid w:val="00FD6317"/>
    <w:rsid w:val="00FD774E"/>
    <w:rsid w:val="00FD7770"/>
    <w:rsid w:val="00FE0D71"/>
    <w:rsid w:val="00FE188E"/>
    <w:rsid w:val="00FE1C3A"/>
    <w:rsid w:val="00FE31BC"/>
    <w:rsid w:val="00FE429F"/>
    <w:rsid w:val="00FE5A24"/>
    <w:rsid w:val="00FE5B65"/>
    <w:rsid w:val="00FE66B0"/>
    <w:rsid w:val="00FE72EA"/>
    <w:rsid w:val="00FE7582"/>
    <w:rsid w:val="00FF19BA"/>
    <w:rsid w:val="00FF3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C15AD0E-100D-4C71-A054-CF623A507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theme="minorBidi"/>
        <w:kern w:val="2"/>
        <w:sz w:val="24"/>
        <w:szCs w:val="24"/>
        <w:lang w:val="en-US" w:eastAsia="zh-CN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semiHidden="1" w:unhideWhenUsed="1" w:qFormat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0F5673"/>
    <w:pPr>
      <w:spacing w:line="360" w:lineRule="auto"/>
      <w:ind w:firstLineChars="200" w:firstLine="200"/>
    </w:pPr>
  </w:style>
  <w:style w:type="paragraph" w:styleId="1">
    <w:name w:val="heading 1"/>
    <w:next w:val="2"/>
    <w:link w:val="1Char"/>
    <w:uiPriority w:val="9"/>
    <w:qFormat/>
    <w:rsid w:val="0084603B"/>
    <w:pPr>
      <w:keepNext/>
      <w:keepLines/>
      <w:numPr>
        <w:numId w:val="1"/>
      </w:numPr>
      <w:spacing w:before="340" w:after="330" w:line="480" w:lineRule="auto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1"/>
    <w:next w:val="3"/>
    <w:link w:val="2Char"/>
    <w:uiPriority w:val="9"/>
    <w:qFormat/>
    <w:rsid w:val="00E817CD"/>
    <w:pPr>
      <w:numPr>
        <w:numId w:val="2"/>
      </w:numPr>
      <w:spacing w:before="260" w:after="260" w:line="360" w:lineRule="auto"/>
      <w:jc w:val="left"/>
      <w:outlineLvl w:val="1"/>
    </w:pPr>
    <w:rPr>
      <w:rFonts w:ascii="Calibri Light" w:hAnsi="Calibri Light" w:cstheme="majorBidi"/>
      <w:sz w:val="36"/>
      <w:szCs w:val="32"/>
    </w:rPr>
  </w:style>
  <w:style w:type="paragraph" w:styleId="3">
    <w:name w:val="heading 3"/>
    <w:basedOn w:val="2"/>
    <w:next w:val="a1"/>
    <w:link w:val="3Char"/>
    <w:uiPriority w:val="9"/>
    <w:qFormat/>
    <w:rsid w:val="00E817CD"/>
    <w:pPr>
      <w:numPr>
        <w:ilvl w:val="1"/>
      </w:numPr>
      <w:outlineLvl w:val="2"/>
    </w:pPr>
    <w:rPr>
      <w:bCs w:val="0"/>
      <w:sz w:val="32"/>
    </w:rPr>
  </w:style>
  <w:style w:type="paragraph" w:styleId="4">
    <w:name w:val="heading 4"/>
    <w:next w:val="a1"/>
    <w:link w:val="4Char"/>
    <w:uiPriority w:val="9"/>
    <w:qFormat/>
    <w:rsid w:val="00190064"/>
    <w:pPr>
      <w:keepNext/>
      <w:keepLines/>
      <w:numPr>
        <w:ilvl w:val="2"/>
        <w:numId w:val="2"/>
      </w:numPr>
      <w:spacing w:before="280" w:after="290" w:line="360" w:lineRule="auto"/>
      <w:jc w:val="left"/>
      <w:outlineLvl w:val="3"/>
    </w:pPr>
    <w:rPr>
      <w:rFonts w:cstheme="majorBidi"/>
      <w:b/>
      <w:bCs/>
      <w:sz w:val="28"/>
      <w:szCs w:val="28"/>
    </w:rPr>
  </w:style>
  <w:style w:type="paragraph" w:styleId="5">
    <w:name w:val="heading 5"/>
    <w:next w:val="a1"/>
    <w:link w:val="5Char"/>
    <w:uiPriority w:val="9"/>
    <w:unhideWhenUsed/>
    <w:qFormat/>
    <w:rsid w:val="002A7B3E"/>
    <w:pPr>
      <w:keepNext/>
      <w:keepLines/>
      <w:numPr>
        <w:ilvl w:val="3"/>
        <w:numId w:val="2"/>
      </w:numPr>
      <w:outlineLvl w:val="4"/>
    </w:pPr>
    <w:rPr>
      <w:b/>
      <w:bCs/>
      <w:sz w:val="28"/>
      <w:szCs w:val="28"/>
    </w:rPr>
  </w:style>
  <w:style w:type="paragraph" w:styleId="6">
    <w:name w:val="heading 6"/>
    <w:next w:val="a1"/>
    <w:link w:val="6Char"/>
    <w:uiPriority w:val="9"/>
    <w:unhideWhenUsed/>
    <w:qFormat/>
    <w:rsid w:val="00E817CD"/>
    <w:pPr>
      <w:keepNext/>
      <w:keepLines/>
      <w:numPr>
        <w:ilvl w:val="4"/>
        <w:numId w:val="2"/>
      </w:numPr>
      <w:spacing w:before="240" w:after="64" w:line="360" w:lineRule="auto"/>
      <w:jc w:val="left"/>
      <w:outlineLvl w:val="5"/>
    </w:pPr>
    <w:rPr>
      <w:rFonts w:asciiTheme="majorHAnsi" w:hAnsiTheme="majorHAnsi" w:cstheme="majorBidi"/>
      <w:b/>
      <w:bCs/>
    </w:rPr>
  </w:style>
  <w:style w:type="paragraph" w:styleId="7">
    <w:name w:val="heading 7"/>
    <w:basedOn w:val="a1"/>
    <w:next w:val="a1"/>
    <w:link w:val="7Char"/>
    <w:uiPriority w:val="9"/>
    <w:unhideWhenUsed/>
    <w:qFormat/>
    <w:rsid w:val="00AA23B4"/>
    <w:pPr>
      <w:keepNext/>
      <w:keepLines/>
      <w:spacing w:before="240" w:after="64" w:line="320" w:lineRule="auto"/>
      <w:outlineLvl w:val="6"/>
    </w:pPr>
    <w:rPr>
      <w:b/>
      <w:bCs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rsid w:val="00AA23B4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rsid w:val="00AA23B4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link w:val="Char"/>
    <w:uiPriority w:val="99"/>
    <w:qFormat/>
    <w:rsid w:val="000F5673"/>
    <w:pPr>
      <w:tabs>
        <w:tab w:val="center" w:pos="4153"/>
        <w:tab w:val="right" w:pos="8306"/>
      </w:tabs>
      <w:snapToGrid w:val="0"/>
      <w:jc w:val="right"/>
    </w:pPr>
    <w:rPr>
      <w:rFonts w:eastAsia="黑体"/>
      <w:b/>
      <w:color w:val="0000FF"/>
      <w:sz w:val="28"/>
      <w:szCs w:val="18"/>
    </w:rPr>
  </w:style>
  <w:style w:type="character" w:customStyle="1" w:styleId="Char">
    <w:name w:val="页眉 Char"/>
    <w:basedOn w:val="a2"/>
    <w:link w:val="a5"/>
    <w:uiPriority w:val="99"/>
    <w:rsid w:val="000F5673"/>
    <w:rPr>
      <w:rFonts w:eastAsia="黑体"/>
      <w:b/>
      <w:color w:val="0000FF"/>
      <w:sz w:val="28"/>
      <w:szCs w:val="18"/>
    </w:rPr>
  </w:style>
  <w:style w:type="paragraph" w:styleId="a6">
    <w:name w:val="footer"/>
    <w:link w:val="Char0"/>
    <w:uiPriority w:val="99"/>
    <w:unhideWhenUsed/>
    <w:qFormat/>
    <w:rsid w:val="000F5673"/>
    <w:pPr>
      <w:tabs>
        <w:tab w:val="center" w:pos="4153"/>
        <w:tab w:val="right" w:pos="8306"/>
      </w:tabs>
      <w:snapToGrid w:val="0"/>
      <w:jc w:val="right"/>
    </w:pPr>
    <w:rPr>
      <w:rFonts w:eastAsia="黑体"/>
      <w:b/>
      <w:szCs w:val="18"/>
    </w:rPr>
  </w:style>
  <w:style w:type="character" w:customStyle="1" w:styleId="Char0">
    <w:name w:val="页脚 Char"/>
    <w:basedOn w:val="a2"/>
    <w:link w:val="a6"/>
    <w:uiPriority w:val="99"/>
    <w:rsid w:val="000F5673"/>
    <w:rPr>
      <w:rFonts w:eastAsia="黑体"/>
      <w:b/>
      <w:szCs w:val="18"/>
    </w:rPr>
  </w:style>
  <w:style w:type="character" w:styleId="a7">
    <w:name w:val="Placeholder Text"/>
    <w:basedOn w:val="a2"/>
    <w:uiPriority w:val="99"/>
    <w:semiHidden/>
    <w:rsid w:val="00633692"/>
    <w:rPr>
      <w:color w:val="808080"/>
    </w:rPr>
  </w:style>
  <w:style w:type="character" w:customStyle="1" w:styleId="1Char">
    <w:name w:val="标题 1 Char"/>
    <w:basedOn w:val="a2"/>
    <w:link w:val="1"/>
    <w:uiPriority w:val="9"/>
    <w:rsid w:val="0084603B"/>
    <w:rPr>
      <w:b/>
      <w:bCs/>
      <w:kern w:val="44"/>
      <w:sz w:val="44"/>
      <w:szCs w:val="44"/>
    </w:rPr>
  </w:style>
  <w:style w:type="paragraph" w:styleId="a8">
    <w:name w:val="Title"/>
    <w:next w:val="a9"/>
    <w:link w:val="Char1"/>
    <w:uiPriority w:val="10"/>
    <w:qFormat/>
    <w:rsid w:val="000F5673"/>
    <w:pPr>
      <w:spacing w:before="240" w:after="60" w:line="480" w:lineRule="auto"/>
      <w:jc w:val="center"/>
      <w:outlineLvl w:val="0"/>
    </w:pPr>
    <w:rPr>
      <w:rFonts w:ascii="Calibri Light" w:hAnsi="Calibri Light" w:cstheme="majorBidi"/>
      <w:b/>
      <w:bCs/>
      <w:sz w:val="52"/>
      <w:szCs w:val="32"/>
    </w:rPr>
  </w:style>
  <w:style w:type="character" w:customStyle="1" w:styleId="Char1">
    <w:name w:val="标题 Char"/>
    <w:basedOn w:val="a2"/>
    <w:link w:val="a8"/>
    <w:uiPriority w:val="10"/>
    <w:rsid w:val="000F5673"/>
    <w:rPr>
      <w:rFonts w:ascii="Calibri Light" w:hAnsi="Calibri Light" w:cstheme="majorBidi"/>
      <w:b/>
      <w:bCs/>
      <w:sz w:val="52"/>
      <w:szCs w:val="32"/>
    </w:rPr>
  </w:style>
  <w:style w:type="paragraph" w:styleId="a9">
    <w:name w:val="Subtitle"/>
    <w:next w:val="a1"/>
    <w:link w:val="Char2"/>
    <w:uiPriority w:val="11"/>
    <w:qFormat/>
    <w:rsid w:val="000F5673"/>
    <w:pPr>
      <w:spacing w:line="360" w:lineRule="auto"/>
      <w:jc w:val="center"/>
      <w:outlineLvl w:val="1"/>
    </w:pPr>
    <w:rPr>
      <w:rFonts w:ascii="Calibri Light" w:eastAsia="楷体" w:hAnsi="Calibri Light" w:cstheme="majorBidi"/>
      <w:b/>
      <w:color w:val="C00000"/>
      <w:kern w:val="28"/>
      <w:sz w:val="44"/>
      <w:szCs w:val="32"/>
    </w:rPr>
  </w:style>
  <w:style w:type="character" w:customStyle="1" w:styleId="Char2">
    <w:name w:val="副标题 Char"/>
    <w:basedOn w:val="a2"/>
    <w:link w:val="a9"/>
    <w:uiPriority w:val="11"/>
    <w:rsid w:val="000F5673"/>
    <w:rPr>
      <w:rFonts w:ascii="Calibri Light" w:eastAsia="楷体" w:hAnsi="Calibri Light" w:cstheme="majorBidi"/>
      <w:b/>
      <w:color w:val="C00000"/>
      <w:kern w:val="28"/>
      <w:sz w:val="44"/>
      <w:szCs w:val="32"/>
    </w:rPr>
  </w:style>
  <w:style w:type="paragraph" w:styleId="aa">
    <w:name w:val="No Spacing"/>
    <w:link w:val="Char3"/>
    <w:uiPriority w:val="1"/>
    <w:qFormat/>
    <w:rsid w:val="0084603B"/>
  </w:style>
  <w:style w:type="character" w:customStyle="1" w:styleId="2Char">
    <w:name w:val="标题 2 Char"/>
    <w:basedOn w:val="a2"/>
    <w:link w:val="2"/>
    <w:uiPriority w:val="9"/>
    <w:rsid w:val="00E817CD"/>
    <w:rPr>
      <w:rFonts w:ascii="Calibri Light" w:hAnsi="Calibri Light" w:cstheme="majorBidi"/>
      <w:b/>
      <w:bCs/>
      <w:kern w:val="44"/>
      <w:sz w:val="36"/>
      <w:szCs w:val="32"/>
    </w:rPr>
  </w:style>
  <w:style w:type="paragraph" w:styleId="ab">
    <w:name w:val="List Paragraph"/>
    <w:basedOn w:val="a1"/>
    <w:uiPriority w:val="34"/>
    <w:rsid w:val="005314B2"/>
    <w:pPr>
      <w:ind w:firstLine="420"/>
    </w:pPr>
  </w:style>
  <w:style w:type="character" w:customStyle="1" w:styleId="3Char">
    <w:name w:val="标题 3 Char"/>
    <w:basedOn w:val="a2"/>
    <w:link w:val="3"/>
    <w:uiPriority w:val="9"/>
    <w:rsid w:val="00E817CD"/>
    <w:rPr>
      <w:rFonts w:ascii="Calibri Light" w:hAnsi="Calibri Light" w:cstheme="majorBidi"/>
      <w:b/>
      <w:kern w:val="44"/>
      <w:sz w:val="32"/>
      <w:szCs w:val="32"/>
    </w:rPr>
  </w:style>
  <w:style w:type="character" w:customStyle="1" w:styleId="4Char">
    <w:name w:val="标题 4 Char"/>
    <w:basedOn w:val="a2"/>
    <w:link w:val="4"/>
    <w:uiPriority w:val="9"/>
    <w:rsid w:val="00190064"/>
    <w:rPr>
      <w:rFonts w:cstheme="majorBidi"/>
      <w:b/>
      <w:bCs/>
      <w:sz w:val="28"/>
      <w:szCs w:val="28"/>
    </w:rPr>
  </w:style>
  <w:style w:type="character" w:customStyle="1" w:styleId="5Char">
    <w:name w:val="标题 5 Char"/>
    <w:basedOn w:val="a2"/>
    <w:link w:val="5"/>
    <w:uiPriority w:val="9"/>
    <w:rsid w:val="002A7B3E"/>
    <w:rPr>
      <w:b/>
      <w:bCs/>
      <w:sz w:val="28"/>
      <w:szCs w:val="28"/>
    </w:rPr>
  </w:style>
  <w:style w:type="paragraph" w:styleId="ac">
    <w:name w:val="caption"/>
    <w:next w:val="a1"/>
    <w:uiPriority w:val="35"/>
    <w:qFormat/>
    <w:rsid w:val="00AF096A"/>
    <w:pPr>
      <w:spacing w:line="360" w:lineRule="auto"/>
    </w:pPr>
    <w:rPr>
      <w:rFonts w:asciiTheme="majorHAnsi" w:eastAsia="黑体" w:hAnsiTheme="majorHAnsi" w:cstheme="majorBidi"/>
      <w:b/>
      <w:szCs w:val="20"/>
    </w:rPr>
  </w:style>
  <w:style w:type="table" w:styleId="ad">
    <w:name w:val="Table Grid"/>
    <w:basedOn w:val="a3"/>
    <w:uiPriority w:val="39"/>
    <w:rsid w:val="00EE5D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-3">
    <w:name w:val="Grid Table 4 Accent 3"/>
    <w:basedOn w:val="a3"/>
    <w:uiPriority w:val="49"/>
    <w:rsid w:val="00EE5DA1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4-1">
    <w:name w:val="Grid Table 4 Accent 1"/>
    <w:basedOn w:val="a3"/>
    <w:uiPriority w:val="49"/>
    <w:rsid w:val="009166A4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Char3">
    <w:name w:val="无间隔 Char"/>
    <w:basedOn w:val="a2"/>
    <w:link w:val="aa"/>
    <w:uiPriority w:val="1"/>
    <w:rsid w:val="0084603B"/>
  </w:style>
  <w:style w:type="paragraph" w:customStyle="1" w:styleId="ae">
    <w:name w:val="文档说明"/>
    <w:next w:val="a1"/>
    <w:qFormat/>
    <w:rsid w:val="000F5673"/>
    <w:pPr>
      <w:spacing w:line="360" w:lineRule="auto"/>
      <w:jc w:val="center"/>
    </w:pPr>
    <w:rPr>
      <w:rFonts w:eastAsia="黑体"/>
      <w:b/>
      <w:sz w:val="36"/>
    </w:rPr>
  </w:style>
  <w:style w:type="character" w:styleId="af">
    <w:name w:val="Hyperlink"/>
    <w:basedOn w:val="a2"/>
    <w:uiPriority w:val="99"/>
    <w:unhideWhenUsed/>
    <w:rsid w:val="009D23EF"/>
    <w:rPr>
      <w:color w:val="0563C1" w:themeColor="hyperlink"/>
      <w:u w:val="single"/>
    </w:rPr>
  </w:style>
  <w:style w:type="paragraph" w:customStyle="1" w:styleId="af0">
    <w:name w:val="表头"/>
    <w:next w:val="a1"/>
    <w:qFormat/>
    <w:rsid w:val="0084603B"/>
    <w:pPr>
      <w:jc w:val="center"/>
    </w:pPr>
    <w:rPr>
      <w:rFonts w:eastAsia="黑体"/>
      <w:b/>
      <w:bCs/>
      <w:color w:val="000000" w:themeColor="text1"/>
    </w:rPr>
  </w:style>
  <w:style w:type="paragraph" w:customStyle="1" w:styleId="af1">
    <w:name w:val="表内容"/>
    <w:qFormat/>
    <w:rsid w:val="0084603B"/>
    <w:rPr>
      <w:color w:val="000000" w:themeColor="text1"/>
    </w:rPr>
  </w:style>
  <w:style w:type="paragraph" w:styleId="10">
    <w:name w:val="toc 1"/>
    <w:next w:val="20"/>
    <w:autoRedefine/>
    <w:uiPriority w:val="39"/>
    <w:unhideWhenUsed/>
    <w:qFormat/>
    <w:rsid w:val="005B6196"/>
    <w:pPr>
      <w:tabs>
        <w:tab w:val="left" w:pos="960"/>
        <w:tab w:val="right" w:leader="dot" w:pos="8296"/>
      </w:tabs>
      <w:jc w:val="left"/>
    </w:pPr>
    <w:rPr>
      <w:rFonts w:asciiTheme="minorHAnsi" w:hAnsiTheme="minorHAnsi"/>
      <w:b/>
      <w:bCs/>
      <w:caps/>
      <w:sz w:val="28"/>
      <w:szCs w:val="20"/>
    </w:rPr>
  </w:style>
  <w:style w:type="paragraph" w:styleId="20">
    <w:name w:val="toc 2"/>
    <w:next w:val="30"/>
    <w:autoRedefine/>
    <w:uiPriority w:val="39"/>
    <w:unhideWhenUsed/>
    <w:qFormat/>
    <w:rsid w:val="005B6196"/>
    <w:pPr>
      <w:tabs>
        <w:tab w:val="left" w:pos="950"/>
        <w:tab w:val="right" w:leader="dot" w:pos="8296"/>
      </w:tabs>
      <w:jc w:val="left"/>
    </w:pPr>
    <w:rPr>
      <w:b/>
      <w:noProof/>
      <w:szCs w:val="20"/>
    </w:rPr>
  </w:style>
  <w:style w:type="paragraph" w:styleId="30">
    <w:name w:val="toc 3"/>
    <w:basedOn w:val="20"/>
    <w:next w:val="a1"/>
    <w:autoRedefine/>
    <w:uiPriority w:val="39"/>
    <w:unhideWhenUsed/>
    <w:qFormat/>
    <w:rsid w:val="005B6196"/>
    <w:pPr>
      <w:tabs>
        <w:tab w:val="left" w:pos="1200"/>
      </w:tabs>
      <w:adjustRightInd w:val="0"/>
      <w:ind w:left="482"/>
    </w:pPr>
    <w:rPr>
      <w:b w:val="0"/>
      <w:iCs/>
    </w:rPr>
  </w:style>
  <w:style w:type="paragraph" w:styleId="TOC">
    <w:name w:val="TOC Heading"/>
    <w:basedOn w:val="a8"/>
    <w:next w:val="a1"/>
    <w:uiPriority w:val="39"/>
    <w:unhideWhenUsed/>
    <w:rsid w:val="000F5673"/>
  </w:style>
  <w:style w:type="paragraph" w:styleId="40">
    <w:name w:val="toc 4"/>
    <w:basedOn w:val="30"/>
    <w:autoRedefine/>
    <w:uiPriority w:val="39"/>
    <w:unhideWhenUsed/>
    <w:qFormat/>
    <w:rsid w:val="005B6196"/>
    <w:pPr>
      <w:tabs>
        <w:tab w:val="left" w:pos="1680"/>
      </w:tabs>
      <w:ind w:left="720" w:firstLineChars="100" w:firstLine="100"/>
    </w:pPr>
    <w:rPr>
      <w:szCs w:val="18"/>
    </w:rPr>
  </w:style>
  <w:style w:type="paragraph" w:styleId="50">
    <w:name w:val="toc 5"/>
    <w:basedOn w:val="a1"/>
    <w:next w:val="a1"/>
    <w:autoRedefine/>
    <w:uiPriority w:val="39"/>
    <w:unhideWhenUsed/>
    <w:rsid w:val="00AA23B4"/>
    <w:pPr>
      <w:ind w:left="960"/>
      <w:jc w:val="left"/>
    </w:pPr>
    <w:rPr>
      <w:rFonts w:asciiTheme="minorHAnsi" w:hAnsiTheme="minorHAnsi"/>
      <w:sz w:val="18"/>
      <w:szCs w:val="18"/>
    </w:rPr>
  </w:style>
  <w:style w:type="paragraph" w:styleId="60">
    <w:name w:val="toc 6"/>
    <w:basedOn w:val="a1"/>
    <w:next w:val="a1"/>
    <w:autoRedefine/>
    <w:uiPriority w:val="39"/>
    <w:unhideWhenUsed/>
    <w:rsid w:val="00AA23B4"/>
    <w:pPr>
      <w:ind w:left="1200"/>
      <w:jc w:val="left"/>
    </w:pPr>
    <w:rPr>
      <w:rFonts w:asciiTheme="minorHAnsi" w:hAnsiTheme="minorHAnsi"/>
      <w:sz w:val="18"/>
      <w:szCs w:val="18"/>
    </w:rPr>
  </w:style>
  <w:style w:type="paragraph" w:styleId="70">
    <w:name w:val="toc 7"/>
    <w:basedOn w:val="a1"/>
    <w:next w:val="a1"/>
    <w:autoRedefine/>
    <w:uiPriority w:val="39"/>
    <w:unhideWhenUsed/>
    <w:rsid w:val="00AA23B4"/>
    <w:pPr>
      <w:ind w:left="1440"/>
      <w:jc w:val="left"/>
    </w:pPr>
    <w:rPr>
      <w:rFonts w:asciiTheme="minorHAnsi" w:hAnsiTheme="minorHAnsi"/>
      <w:sz w:val="18"/>
      <w:szCs w:val="18"/>
    </w:rPr>
  </w:style>
  <w:style w:type="paragraph" w:styleId="80">
    <w:name w:val="toc 8"/>
    <w:basedOn w:val="a1"/>
    <w:next w:val="a1"/>
    <w:autoRedefine/>
    <w:uiPriority w:val="39"/>
    <w:unhideWhenUsed/>
    <w:rsid w:val="00AA23B4"/>
    <w:pPr>
      <w:ind w:left="1680"/>
      <w:jc w:val="left"/>
    </w:pPr>
    <w:rPr>
      <w:rFonts w:asciiTheme="minorHAnsi" w:hAnsiTheme="minorHAnsi"/>
      <w:sz w:val="18"/>
      <w:szCs w:val="18"/>
    </w:rPr>
  </w:style>
  <w:style w:type="paragraph" w:styleId="90">
    <w:name w:val="toc 9"/>
    <w:basedOn w:val="a1"/>
    <w:next w:val="a1"/>
    <w:autoRedefine/>
    <w:uiPriority w:val="39"/>
    <w:unhideWhenUsed/>
    <w:rsid w:val="00AA23B4"/>
    <w:pPr>
      <w:ind w:left="1920"/>
      <w:jc w:val="left"/>
    </w:pPr>
    <w:rPr>
      <w:rFonts w:asciiTheme="minorHAnsi" w:hAnsiTheme="minorHAnsi"/>
      <w:sz w:val="18"/>
      <w:szCs w:val="18"/>
    </w:rPr>
  </w:style>
  <w:style w:type="character" w:customStyle="1" w:styleId="6Char">
    <w:name w:val="标题 6 Char"/>
    <w:basedOn w:val="a2"/>
    <w:link w:val="6"/>
    <w:uiPriority w:val="9"/>
    <w:rsid w:val="00E817CD"/>
    <w:rPr>
      <w:rFonts w:asciiTheme="majorHAnsi" w:hAnsiTheme="majorHAnsi" w:cstheme="majorBidi"/>
      <w:b/>
      <w:bCs/>
    </w:rPr>
  </w:style>
  <w:style w:type="character" w:customStyle="1" w:styleId="7Char">
    <w:name w:val="标题 7 Char"/>
    <w:basedOn w:val="a2"/>
    <w:link w:val="7"/>
    <w:uiPriority w:val="9"/>
    <w:rsid w:val="00AA23B4"/>
    <w:rPr>
      <w:b/>
      <w:bCs/>
    </w:rPr>
  </w:style>
  <w:style w:type="character" w:customStyle="1" w:styleId="8Char">
    <w:name w:val="标题 8 Char"/>
    <w:basedOn w:val="a2"/>
    <w:link w:val="8"/>
    <w:uiPriority w:val="9"/>
    <w:semiHidden/>
    <w:rsid w:val="00AA23B4"/>
    <w:rPr>
      <w:rFonts w:asciiTheme="majorHAnsi" w:eastAsiaTheme="majorEastAsia" w:hAnsiTheme="majorHAnsi" w:cstheme="majorBidi"/>
    </w:rPr>
  </w:style>
  <w:style w:type="character" w:customStyle="1" w:styleId="9Char">
    <w:name w:val="标题 9 Char"/>
    <w:basedOn w:val="a2"/>
    <w:link w:val="9"/>
    <w:uiPriority w:val="9"/>
    <w:semiHidden/>
    <w:rsid w:val="00AA23B4"/>
    <w:rPr>
      <w:rFonts w:asciiTheme="majorHAnsi" w:eastAsiaTheme="majorEastAsia" w:hAnsiTheme="majorHAnsi" w:cstheme="majorBidi"/>
      <w:sz w:val="21"/>
      <w:szCs w:val="21"/>
    </w:rPr>
  </w:style>
  <w:style w:type="paragraph" w:customStyle="1" w:styleId="a">
    <w:name w:val="数字编号"/>
    <w:qFormat/>
    <w:rsid w:val="006F5FBB"/>
    <w:pPr>
      <w:numPr>
        <w:numId w:val="3"/>
      </w:numPr>
      <w:spacing w:line="360" w:lineRule="auto"/>
    </w:pPr>
  </w:style>
  <w:style w:type="paragraph" w:customStyle="1" w:styleId="a0">
    <w:name w:val="符号编号"/>
    <w:qFormat/>
    <w:rsid w:val="00F640F9"/>
    <w:pPr>
      <w:numPr>
        <w:numId w:val="4"/>
      </w:numPr>
      <w:spacing w:line="360" w:lineRule="auto"/>
    </w:pPr>
  </w:style>
  <w:style w:type="paragraph" w:styleId="HTML">
    <w:name w:val="HTML Preformatted"/>
    <w:basedOn w:val="a1"/>
    <w:link w:val="HTMLChar"/>
    <w:uiPriority w:val="99"/>
    <w:unhideWhenUsed/>
    <w:rsid w:val="008463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Chars="0" w:firstLine="0"/>
      <w:jc w:val="left"/>
    </w:pPr>
    <w:rPr>
      <w:rFonts w:ascii="宋体" w:hAnsi="宋体" w:cs="宋体"/>
      <w:kern w:val="0"/>
    </w:rPr>
  </w:style>
  <w:style w:type="character" w:customStyle="1" w:styleId="HTMLChar">
    <w:name w:val="HTML 预设格式 Char"/>
    <w:basedOn w:val="a2"/>
    <w:link w:val="HTML"/>
    <w:uiPriority w:val="99"/>
    <w:rsid w:val="00846360"/>
    <w:rPr>
      <w:rFonts w:ascii="宋体" w:hAnsi="宋体" w:cs="宋体"/>
      <w:kern w:val="0"/>
    </w:rPr>
  </w:style>
  <w:style w:type="table" w:styleId="4-5">
    <w:name w:val="Grid Table 4 Accent 5"/>
    <w:basedOn w:val="a3"/>
    <w:uiPriority w:val="49"/>
    <w:rsid w:val="006C33B3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2-1">
    <w:name w:val="Grid Table 2 Accent 1"/>
    <w:basedOn w:val="a3"/>
    <w:uiPriority w:val="47"/>
    <w:rsid w:val="006C33B3"/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6-5">
    <w:name w:val="Grid Table 6 Colorful Accent 5"/>
    <w:basedOn w:val="a3"/>
    <w:uiPriority w:val="51"/>
    <w:rsid w:val="006C33B3"/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6-1">
    <w:name w:val="Grid Table 6 Colorful Accent 1"/>
    <w:basedOn w:val="a3"/>
    <w:uiPriority w:val="51"/>
    <w:rsid w:val="006C33B3"/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1-5">
    <w:name w:val="Grid Table 1 Light Accent 5"/>
    <w:basedOn w:val="a3"/>
    <w:uiPriority w:val="46"/>
    <w:rsid w:val="006C33B3"/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description">
    <w:name w:val="description"/>
    <w:basedOn w:val="a2"/>
    <w:rsid w:val="006C33B3"/>
  </w:style>
  <w:style w:type="character" w:customStyle="1" w:styleId="con">
    <w:name w:val="con"/>
    <w:basedOn w:val="a2"/>
    <w:rsid w:val="006C33B3"/>
  </w:style>
  <w:style w:type="character" w:styleId="af2">
    <w:name w:val="Strong"/>
    <w:basedOn w:val="a2"/>
    <w:uiPriority w:val="22"/>
    <w:qFormat/>
    <w:rsid w:val="006C33B3"/>
    <w:rPr>
      <w:b/>
      <w:bCs/>
    </w:rPr>
  </w:style>
  <w:style w:type="table" w:styleId="3-1">
    <w:name w:val="List Table 3 Accent 1"/>
    <w:basedOn w:val="a3"/>
    <w:uiPriority w:val="48"/>
    <w:rsid w:val="00CA32D7"/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5-1">
    <w:name w:val="Grid Table 5 Dark Accent 1"/>
    <w:basedOn w:val="a3"/>
    <w:uiPriority w:val="50"/>
    <w:rsid w:val="00CA32D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4-4">
    <w:name w:val="Grid Table 4 Accent 4"/>
    <w:basedOn w:val="a3"/>
    <w:uiPriority w:val="49"/>
    <w:rsid w:val="00437119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character" w:styleId="af3">
    <w:name w:val="annotation reference"/>
    <w:basedOn w:val="a2"/>
    <w:uiPriority w:val="99"/>
    <w:semiHidden/>
    <w:unhideWhenUsed/>
    <w:rsid w:val="00485018"/>
    <w:rPr>
      <w:sz w:val="21"/>
      <w:szCs w:val="21"/>
    </w:rPr>
  </w:style>
  <w:style w:type="paragraph" w:styleId="af4">
    <w:name w:val="annotation text"/>
    <w:basedOn w:val="a1"/>
    <w:link w:val="Char4"/>
    <w:uiPriority w:val="99"/>
    <w:semiHidden/>
    <w:unhideWhenUsed/>
    <w:rsid w:val="00485018"/>
    <w:pPr>
      <w:jc w:val="left"/>
    </w:pPr>
  </w:style>
  <w:style w:type="character" w:customStyle="1" w:styleId="Char4">
    <w:name w:val="批注文字 Char"/>
    <w:basedOn w:val="a2"/>
    <w:link w:val="af4"/>
    <w:uiPriority w:val="99"/>
    <w:semiHidden/>
    <w:rsid w:val="00485018"/>
  </w:style>
  <w:style w:type="paragraph" w:styleId="af5">
    <w:name w:val="annotation subject"/>
    <w:basedOn w:val="af4"/>
    <w:next w:val="af4"/>
    <w:link w:val="Char5"/>
    <w:uiPriority w:val="99"/>
    <w:semiHidden/>
    <w:unhideWhenUsed/>
    <w:rsid w:val="00485018"/>
    <w:rPr>
      <w:b/>
      <w:bCs/>
    </w:rPr>
  </w:style>
  <w:style w:type="character" w:customStyle="1" w:styleId="Char5">
    <w:name w:val="批注主题 Char"/>
    <w:basedOn w:val="Char4"/>
    <w:link w:val="af5"/>
    <w:uiPriority w:val="99"/>
    <w:semiHidden/>
    <w:rsid w:val="00485018"/>
    <w:rPr>
      <w:b/>
      <w:bCs/>
    </w:rPr>
  </w:style>
  <w:style w:type="paragraph" w:styleId="af6">
    <w:name w:val="Balloon Text"/>
    <w:basedOn w:val="a1"/>
    <w:link w:val="Char6"/>
    <w:uiPriority w:val="99"/>
    <w:semiHidden/>
    <w:unhideWhenUsed/>
    <w:rsid w:val="00485018"/>
    <w:pPr>
      <w:spacing w:line="240" w:lineRule="auto"/>
    </w:pPr>
    <w:rPr>
      <w:sz w:val="18"/>
      <w:szCs w:val="18"/>
    </w:rPr>
  </w:style>
  <w:style w:type="character" w:customStyle="1" w:styleId="Char6">
    <w:name w:val="批注框文本 Char"/>
    <w:basedOn w:val="a2"/>
    <w:link w:val="af6"/>
    <w:uiPriority w:val="99"/>
    <w:semiHidden/>
    <w:rsid w:val="00485018"/>
    <w:rPr>
      <w:sz w:val="18"/>
      <w:szCs w:val="18"/>
    </w:rPr>
  </w:style>
  <w:style w:type="paragraph" w:styleId="af7">
    <w:name w:val="Normal (Web)"/>
    <w:basedOn w:val="a1"/>
    <w:uiPriority w:val="99"/>
    <w:semiHidden/>
    <w:unhideWhenUsed/>
    <w:rsid w:val="00ED5E54"/>
    <w:pPr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kern w:val="0"/>
    </w:rPr>
  </w:style>
  <w:style w:type="table" w:styleId="1-1">
    <w:name w:val="Grid Table 1 Light Accent 1"/>
    <w:basedOn w:val="a3"/>
    <w:uiPriority w:val="46"/>
    <w:rsid w:val="00ED5E54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-5">
    <w:name w:val="List Table 2 Accent 5"/>
    <w:basedOn w:val="a3"/>
    <w:uiPriority w:val="47"/>
    <w:rsid w:val="009C3403"/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af8">
    <w:name w:val="公式"/>
    <w:basedOn w:val="a1"/>
    <w:next w:val="a1"/>
    <w:rsid w:val="00976D7F"/>
    <w:pPr>
      <w:tabs>
        <w:tab w:val="center" w:pos="4200"/>
        <w:tab w:val="right" w:pos="8400"/>
      </w:tabs>
      <w:ind w:firstLineChars="0" w:firstLine="0"/>
    </w:pPr>
  </w:style>
  <w:style w:type="character" w:customStyle="1" w:styleId="shorttext">
    <w:name w:val="short_text"/>
    <w:basedOn w:val="a2"/>
    <w:rsid w:val="00D12532"/>
  </w:style>
  <w:style w:type="table" w:styleId="4-6">
    <w:name w:val="Grid Table 4 Accent 6"/>
    <w:basedOn w:val="a3"/>
    <w:uiPriority w:val="49"/>
    <w:rsid w:val="005A1EF2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41">
    <w:name w:val="Plain Table 4"/>
    <w:basedOn w:val="a3"/>
    <w:uiPriority w:val="44"/>
    <w:rsid w:val="005A1EF2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0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9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6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67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8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8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0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0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1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5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93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7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7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7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9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0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2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8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35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60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16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1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1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33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26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7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8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17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7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0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73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89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7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24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2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1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36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1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53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1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75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49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04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0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84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8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6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8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8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2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8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57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22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6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0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7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67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74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3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1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6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0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9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66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7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75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7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22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14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72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54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8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92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2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9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63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9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2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60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2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3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4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1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6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0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2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9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3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6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1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48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92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85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7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87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1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1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64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1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0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1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11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0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9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8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70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9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7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3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25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23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04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5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4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4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8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0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5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0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5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32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0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9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13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79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2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1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9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75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7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8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76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2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8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99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9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9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63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8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8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3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72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9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9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8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50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3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2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0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42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0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46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62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3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59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3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8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2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2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5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24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5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3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7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3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8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89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03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9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9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0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8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4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9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5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3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94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53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23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0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8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96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0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8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27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779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779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9541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6555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4187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&#30828;&#30707;&#30005;&#23376;\4.%20&#31995;&#21015;&#25945;&#31243;\&#30828;&#30707;&#25991;&#26723;&#27169;&#26495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0D538E-B72C-4850-9E6B-B4B9DF7CAB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硬石文档模板.dotx</Template>
  <TotalTime>24084</TotalTime>
  <Pages>3</Pages>
  <Words>114</Words>
  <Characters>654</Characters>
  <Application>Microsoft Office Word</Application>
  <DocSecurity>0</DocSecurity>
  <Lines>5</Lines>
  <Paragraphs>1</Paragraphs>
  <ScaleCrop>false</ScaleCrop>
  <Company>datathink</Company>
  <LinksUpToDate>false</LinksUpToDate>
  <CharactersWithSpaces>767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>www.ing10bbs.com</cp:keywords>
  <dc:description/>
  <cp:lastModifiedBy>Administrator</cp:lastModifiedBy>
  <cp:revision>359</cp:revision>
  <cp:lastPrinted>2016-12-22T11:53:00Z</cp:lastPrinted>
  <dcterms:created xsi:type="dcterms:W3CDTF">2016-05-15T12:51:00Z</dcterms:created>
  <dcterms:modified xsi:type="dcterms:W3CDTF">2018-02-24T08:59:00Z</dcterms:modified>
</cp:coreProperties>
</file>